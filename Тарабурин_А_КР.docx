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МИНОБРНАУКИ РОССИИ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САНКТ-ПЕТЕРБУРГСКИЙ ГОСУДАРСТВЕННЫЙ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ЭЛЕКТРОТЕХНИЧЕСКИЙ УНИВЕРСИТЕТ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«ЛЭТИ» ИМ. В</w:t>
      </w:r>
      <w:r>
        <w:rPr>
          <w:b/>
          <w:sz w:val="28"/>
          <w:szCs w:val="28"/>
        </w:rPr>
        <w:t>. И. УЛЬЯНОВА (</w:t>
      </w:r>
      <w:r w:rsidRPr="000F330D">
        <w:rPr>
          <w:b/>
          <w:sz w:val="28"/>
          <w:szCs w:val="28"/>
        </w:rPr>
        <w:t>ЛЕНИНА</w:t>
      </w:r>
      <w:r>
        <w:rPr>
          <w:b/>
          <w:sz w:val="28"/>
          <w:szCs w:val="28"/>
        </w:rPr>
        <w:t>)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Кафедра САПР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ОТЧЕТ</w:t>
      </w:r>
    </w:p>
    <w:p w:rsidR="00BA5D27" w:rsidRPr="008D4A8B" w:rsidRDefault="00291A0B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курсовой работе</w:t>
      </w:r>
    </w:p>
    <w:p w:rsidR="00BA5D27" w:rsidRPr="00BA5D27" w:rsidRDefault="00BA5D27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Pr="00BA5D27">
        <w:rPr>
          <w:b/>
          <w:sz w:val="28"/>
          <w:szCs w:val="28"/>
        </w:rPr>
        <w:t>Алгоритмы и структуры данных»</w:t>
      </w:r>
    </w:p>
    <w:p w:rsidR="00BA5D27" w:rsidRDefault="00BA5D27" w:rsidP="00291A0B">
      <w:pPr>
        <w:pStyle w:val="a7"/>
        <w:spacing w:before="0" w:beforeAutospacing="0" w:after="0" w:afterAutospacing="0"/>
        <w:jc w:val="center"/>
        <w:rPr>
          <w:b/>
          <w:sz w:val="28"/>
          <w:szCs w:val="28"/>
        </w:rPr>
      </w:pPr>
      <w:r w:rsidRPr="00291A0B">
        <w:rPr>
          <w:b/>
          <w:sz w:val="28"/>
          <w:szCs w:val="28"/>
        </w:rPr>
        <w:t>Тема: «</w:t>
      </w:r>
      <w:r w:rsidR="00291A0B" w:rsidRPr="00291A0B">
        <w:rPr>
          <w:b/>
          <w:bCs/>
          <w:color w:val="000000"/>
          <w:sz w:val="28"/>
          <w:szCs w:val="28"/>
        </w:rPr>
        <w:t>Преобразование алгебраических формул из инфиксной в постфиксную форму записи и вычисление значения выражения</w:t>
      </w:r>
      <w:r w:rsidRPr="00291A0B">
        <w:rPr>
          <w:b/>
          <w:sz w:val="28"/>
          <w:szCs w:val="28"/>
        </w:rPr>
        <w:t>»</w:t>
      </w:r>
    </w:p>
    <w:p w:rsidR="00291A0B" w:rsidRDefault="00291A0B" w:rsidP="00291A0B">
      <w:pPr>
        <w:pStyle w:val="a7"/>
        <w:spacing w:before="0" w:beforeAutospacing="0" w:after="0" w:afterAutospacing="0"/>
        <w:jc w:val="center"/>
        <w:rPr>
          <w:sz w:val="28"/>
          <w:szCs w:val="28"/>
        </w:rPr>
      </w:pPr>
    </w:p>
    <w:p w:rsidR="00291A0B" w:rsidRDefault="00291A0B" w:rsidP="00291A0B">
      <w:pPr>
        <w:pStyle w:val="a7"/>
        <w:spacing w:before="0" w:beforeAutospacing="0" w:after="0" w:afterAutospacing="0"/>
        <w:jc w:val="center"/>
        <w:rPr>
          <w:sz w:val="28"/>
          <w:szCs w:val="28"/>
        </w:rPr>
      </w:pPr>
    </w:p>
    <w:p w:rsidR="00291A0B" w:rsidRPr="00291A0B" w:rsidRDefault="00291A0B" w:rsidP="00291A0B">
      <w:pPr>
        <w:pStyle w:val="a7"/>
        <w:spacing w:before="0" w:beforeAutospacing="0" w:after="0" w:afterAutospacing="0"/>
        <w:jc w:val="center"/>
        <w:rPr>
          <w:sz w:val="28"/>
          <w:szCs w:val="28"/>
        </w:rPr>
      </w:pPr>
    </w:p>
    <w:p w:rsidR="00BA5D27" w:rsidRPr="000F330D" w:rsidRDefault="00C133A4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BA5D27" w:rsidRPr="000F330D" w:rsidRDefault="00BA5D27" w:rsidP="00BA5D27">
      <w:pPr>
        <w:ind w:firstLine="0"/>
        <w:rPr>
          <w:b/>
          <w:sz w:val="28"/>
          <w:szCs w:val="28"/>
        </w:rPr>
      </w:pPr>
    </w:p>
    <w:p w:rsidR="00BA5D27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rPr>
          <w:sz w:val="28"/>
          <w:szCs w:val="28"/>
        </w:rPr>
      </w:pPr>
      <w:r w:rsidRPr="000F330D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9302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F330D">
        <w:rPr>
          <w:sz w:val="28"/>
          <w:szCs w:val="28"/>
        </w:rPr>
        <w:t>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  <w:t>Тарабурин А.П.</w:t>
      </w:r>
    </w:p>
    <w:p w:rsidR="00BA5D27" w:rsidRPr="00BA5D27" w:rsidRDefault="00BA5D27" w:rsidP="00BA5D27">
      <w:pPr>
        <w:rPr>
          <w:sz w:val="32"/>
          <w:szCs w:val="28"/>
        </w:rPr>
      </w:pPr>
      <w:r w:rsidRPr="000F330D">
        <w:rPr>
          <w:sz w:val="28"/>
          <w:szCs w:val="28"/>
        </w:rPr>
        <w:t>Преподаватель                                        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proofErr w:type="spellStart"/>
      <w:r w:rsidRPr="00BA5D27">
        <w:rPr>
          <w:sz w:val="28"/>
          <w:szCs w:val="28"/>
        </w:rPr>
        <w:t>Тутуева</w:t>
      </w:r>
      <w:proofErr w:type="spellEnd"/>
      <w:r w:rsidRPr="00BA5D27">
        <w:rPr>
          <w:sz w:val="28"/>
          <w:szCs w:val="28"/>
        </w:rPr>
        <w:t xml:space="preserve"> А.В.</w:t>
      </w:r>
    </w:p>
    <w:p w:rsidR="00BA5D27" w:rsidRPr="000F330D" w:rsidRDefault="00BA5D27" w:rsidP="00BA5D27">
      <w:pPr>
        <w:rPr>
          <w:sz w:val="28"/>
          <w:szCs w:val="28"/>
        </w:rPr>
      </w:pPr>
    </w:p>
    <w:p w:rsidR="00BA5D27" w:rsidRPr="000F330D" w:rsidRDefault="00BA5D27" w:rsidP="00BA5D27">
      <w:pPr>
        <w:jc w:val="center"/>
        <w:rPr>
          <w:sz w:val="28"/>
          <w:szCs w:val="28"/>
        </w:rPr>
      </w:pPr>
      <w:r w:rsidRPr="000F330D">
        <w:rPr>
          <w:sz w:val="28"/>
          <w:szCs w:val="28"/>
        </w:rPr>
        <w:t>Санкт-Петербург</w:t>
      </w:r>
    </w:p>
    <w:p w:rsidR="00F61841" w:rsidRDefault="00BA5D27" w:rsidP="00F6184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F61841" w:rsidRDefault="00F61841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32290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1841" w:rsidRPr="00F61841" w:rsidRDefault="00F61841">
          <w:pPr>
            <w:pStyle w:val="ad"/>
            <w:rPr>
              <w:color w:val="000000" w:themeColor="text1"/>
            </w:rPr>
          </w:pPr>
          <w:r w:rsidRPr="00F61841">
            <w:rPr>
              <w:color w:val="000000" w:themeColor="text1"/>
            </w:rPr>
            <w:t>Оглавление</w:t>
          </w:r>
        </w:p>
        <w:p w:rsidR="00DB689A" w:rsidRDefault="00F6184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77831" w:history="1">
            <w:r w:rsidR="00DB689A" w:rsidRPr="0088581C">
              <w:rPr>
                <w:rStyle w:val="ae"/>
                <w:noProof/>
              </w:rPr>
              <w:t>1.</w:t>
            </w:r>
            <w:r w:rsidR="00DB689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B689A" w:rsidRPr="0088581C">
              <w:rPr>
                <w:rStyle w:val="ae"/>
                <w:noProof/>
              </w:rPr>
              <w:t>Постановка задачи и описание реализуемых класса и алгоритмов</w:t>
            </w:r>
            <w:r w:rsidR="00DB689A">
              <w:rPr>
                <w:noProof/>
                <w:webHidden/>
              </w:rPr>
              <w:tab/>
            </w:r>
            <w:r w:rsidR="00DB689A">
              <w:rPr>
                <w:noProof/>
                <w:webHidden/>
              </w:rPr>
              <w:fldChar w:fldCharType="begin"/>
            </w:r>
            <w:r w:rsidR="00DB689A">
              <w:rPr>
                <w:noProof/>
                <w:webHidden/>
              </w:rPr>
              <w:instrText xml:space="preserve"> PAGEREF _Toc59977831 \h </w:instrText>
            </w:r>
            <w:r w:rsidR="00DB689A">
              <w:rPr>
                <w:noProof/>
                <w:webHidden/>
              </w:rPr>
            </w:r>
            <w:r w:rsidR="00DB689A">
              <w:rPr>
                <w:noProof/>
                <w:webHidden/>
              </w:rPr>
              <w:fldChar w:fldCharType="separate"/>
            </w:r>
            <w:r w:rsidR="00DB689A">
              <w:rPr>
                <w:noProof/>
                <w:webHidden/>
              </w:rPr>
              <w:t>3</w:t>
            </w:r>
            <w:r w:rsidR="00DB689A">
              <w:rPr>
                <w:noProof/>
                <w:webHidden/>
              </w:rPr>
              <w:fldChar w:fldCharType="end"/>
            </w:r>
          </w:hyperlink>
        </w:p>
        <w:p w:rsidR="00DB689A" w:rsidRDefault="00DB689A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77832" w:history="1">
            <w:r w:rsidRPr="0088581C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581C">
              <w:rPr>
                <w:rStyle w:val="ae"/>
                <w:noProof/>
              </w:rPr>
              <w:t xml:space="preserve">Описание реализованных </w:t>
            </w:r>
            <w:r w:rsidRPr="0088581C">
              <w:rPr>
                <w:rStyle w:val="ae"/>
                <w:noProof/>
                <w:lang w:val="en-US"/>
              </w:rPr>
              <w:t>unit</w:t>
            </w:r>
            <w:r w:rsidRPr="0088581C">
              <w:rPr>
                <w:rStyle w:val="ae"/>
                <w:noProof/>
              </w:rPr>
              <w:t>-тестов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89A" w:rsidRDefault="00DB689A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77833" w:history="1">
            <w:r w:rsidRPr="0088581C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581C">
              <w:rPr>
                <w:rStyle w:val="ae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89A" w:rsidRDefault="00DB689A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77834" w:history="1">
            <w:r w:rsidRPr="0088581C">
              <w:rPr>
                <w:rStyle w:val="a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581C">
              <w:rPr>
                <w:rStyle w:val="ae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89A" w:rsidRDefault="00DB689A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77835" w:history="1">
            <w:r w:rsidRPr="0088581C">
              <w:rPr>
                <w:rStyle w:val="a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581C">
              <w:rPr>
                <w:rStyle w:val="ae"/>
                <w:noProof/>
              </w:rPr>
              <w:t>Выв</w:t>
            </w:r>
            <w:r w:rsidRPr="0088581C">
              <w:rPr>
                <w:rStyle w:val="ae"/>
                <w:noProof/>
              </w:rPr>
              <w:t>о</w:t>
            </w:r>
            <w:r w:rsidRPr="0088581C">
              <w:rPr>
                <w:rStyle w:val="ae"/>
                <w:noProof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r>
            <w:rPr>
              <w:b/>
              <w:bCs/>
            </w:rPr>
            <w:fldChar w:fldCharType="end"/>
          </w:r>
        </w:p>
      </w:sdtContent>
    </w:sdt>
    <w:p w:rsidR="00F61841" w:rsidRDefault="00F61841" w:rsidP="00F61841">
      <w:pPr>
        <w:ind w:firstLine="0"/>
        <w:jc w:val="center"/>
        <w:rPr>
          <w:szCs w:val="28"/>
        </w:rPr>
      </w:pPr>
    </w:p>
    <w:p w:rsidR="00BA5D27" w:rsidRPr="00F61841" w:rsidRDefault="00F61841" w:rsidP="00F61841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BA5D27" w:rsidRDefault="00BA5D27" w:rsidP="00BA5D27">
      <w:pPr>
        <w:pStyle w:val="1"/>
        <w:tabs>
          <w:tab w:val="clear" w:pos="720"/>
          <w:tab w:val="num" w:pos="0"/>
        </w:tabs>
        <w:ind w:left="0"/>
      </w:pPr>
      <w:bookmarkStart w:id="0" w:name="_Toc59977831"/>
      <w:r>
        <w:lastRenderedPageBreak/>
        <w:t xml:space="preserve">Постановка задачи и описание </w:t>
      </w:r>
      <w:r w:rsidR="00C009B3">
        <w:t>реализуемых класса и</w:t>
      </w:r>
      <w:r w:rsidR="00C133A4">
        <w:t xml:space="preserve"> алгоритмов</w:t>
      </w:r>
      <w:bookmarkEnd w:id="0"/>
    </w:p>
    <w:p w:rsidR="00291A0B" w:rsidRDefault="00291A0B" w:rsidP="00291A0B">
      <w:pPr>
        <w:pStyle w:val="Times142"/>
        <w:rPr>
          <w:lang w:eastAsia="ru-RU"/>
        </w:rPr>
      </w:pPr>
      <w:r w:rsidRPr="00291A0B">
        <w:rPr>
          <w:lang w:eastAsia="ru-RU"/>
        </w:rPr>
        <w:t>Необходимо реализовать простейшую версию калькулятора. Пользователю должен быть доступен ввод математического выражения, состоящего из чисел и арифметических знаков. Программа должна выполнить проверку корректности введенного выражения. В случае некорректного ввода необходимо вывести сообщение об ошибке с указанием позиции некорректного ввода. В противном выводится обратная польская нотация введенного выражения, а также отображается результат вычисления.</w:t>
      </w:r>
    </w:p>
    <w:p w:rsidR="00291A0B" w:rsidRDefault="00291A0B" w:rsidP="00291A0B">
      <w:pPr>
        <w:pStyle w:val="Times142"/>
        <w:rPr>
          <w:lang w:eastAsia="ru-RU"/>
        </w:rPr>
      </w:pPr>
      <w:r>
        <w:rPr>
          <w:lang w:eastAsia="ru-RU"/>
        </w:rPr>
        <w:t xml:space="preserve">Для реализации задачи потребуется класс строки </w:t>
      </w:r>
      <w:proofErr w:type="spellStart"/>
      <w:r>
        <w:rPr>
          <w:lang w:val="en-US" w:eastAsia="ru-RU"/>
        </w:rPr>
        <w:t>strl</w:t>
      </w:r>
      <w:proofErr w:type="spellEnd"/>
      <w:r w:rsidRPr="00291A0B">
        <w:rPr>
          <w:lang w:eastAsia="ru-RU"/>
        </w:rPr>
        <w:t xml:space="preserve">, </w:t>
      </w:r>
      <w:proofErr w:type="spellStart"/>
      <w:r>
        <w:rPr>
          <w:lang w:eastAsia="ru-RU"/>
        </w:rPr>
        <w:t>stack</w:t>
      </w:r>
      <w:proofErr w:type="spellEnd"/>
      <w:r>
        <w:rPr>
          <w:lang w:eastAsia="ru-RU"/>
        </w:rPr>
        <w:t xml:space="preserve">, элементами которого являются строки, а также класс </w:t>
      </w:r>
      <w:proofErr w:type="spellStart"/>
      <w:r>
        <w:rPr>
          <w:lang w:eastAsia="ru-RU"/>
        </w:rPr>
        <w:t>postfix</w:t>
      </w:r>
      <w:proofErr w:type="spellEnd"/>
      <w:r>
        <w:rPr>
          <w:lang w:eastAsia="ru-RU"/>
        </w:rPr>
        <w:t xml:space="preserve">, в котором будет аккумулироваться выходные данные. </w:t>
      </w:r>
    </w:p>
    <w:p w:rsidR="00291A0B" w:rsidRDefault="00291A0B" w:rsidP="00291A0B">
      <w:pPr>
        <w:pStyle w:val="Times142"/>
        <w:rPr>
          <w:lang w:val="en-US" w:eastAsia="ru-RU"/>
        </w:rPr>
      </w:pPr>
      <w:r>
        <w:rPr>
          <w:lang w:val="en-US" w:eastAsia="ru-RU"/>
        </w:rPr>
        <w:t xml:space="preserve">Class </w:t>
      </w:r>
      <w:proofErr w:type="spellStart"/>
      <w:r>
        <w:rPr>
          <w:lang w:val="en-US" w:eastAsia="ru-RU"/>
        </w:rPr>
        <w:t>strl</w:t>
      </w:r>
      <w:proofErr w:type="spellEnd"/>
    </w:p>
    <w:p w:rsidR="00291A0B" w:rsidRDefault="00291A0B" w:rsidP="00291A0B">
      <w:pPr>
        <w:pStyle w:val="Times142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A1451E4" wp14:editId="38966AB3">
            <wp:extent cx="393382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0B" w:rsidRDefault="00291A0B" w:rsidP="00291A0B">
      <w:pPr>
        <w:pStyle w:val="Times142"/>
        <w:rPr>
          <w:lang w:val="en-US" w:eastAsia="ru-RU"/>
        </w:rPr>
      </w:pPr>
      <w:r>
        <w:rPr>
          <w:lang w:val="en-US" w:eastAsia="ru-RU"/>
        </w:rPr>
        <w:t xml:space="preserve">Class </w:t>
      </w:r>
      <w:proofErr w:type="spellStart"/>
      <w:r>
        <w:rPr>
          <w:lang w:val="en-US" w:eastAsia="ru-RU"/>
        </w:rPr>
        <w:t>elem</w:t>
      </w:r>
      <w:proofErr w:type="spellEnd"/>
    </w:p>
    <w:p w:rsidR="00291A0B" w:rsidRDefault="00291A0B" w:rsidP="00291A0B">
      <w:pPr>
        <w:pStyle w:val="Times142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D882AD1" wp14:editId="6BDF934D">
            <wp:extent cx="5581650" cy="523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0B" w:rsidRDefault="00291A0B" w:rsidP="00291A0B">
      <w:pPr>
        <w:pStyle w:val="Times142"/>
        <w:rPr>
          <w:lang w:val="en-US" w:eastAsia="ru-RU"/>
        </w:rPr>
      </w:pPr>
      <w:r>
        <w:rPr>
          <w:lang w:val="en-US" w:eastAsia="ru-RU"/>
        </w:rPr>
        <w:t>Class stack</w:t>
      </w:r>
    </w:p>
    <w:p w:rsidR="00291A0B" w:rsidRDefault="00D91E74" w:rsidP="00D91E74">
      <w:pPr>
        <w:pStyle w:val="Times142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B22E914" wp14:editId="0554AB11">
            <wp:extent cx="2238375" cy="1066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74" w:rsidRDefault="00D91E74" w:rsidP="00D91E74">
      <w:pPr>
        <w:pStyle w:val="Times142"/>
        <w:rPr>
          <w:lang w:val="en-US" w:eastAsia="ru-RU"/>
        </w:rPr>
      </w:pPr>
      <w:r>
        <w:rPr>
          <w:lang w:val="en-US" w:eastAsia="ru-RU"/>
        </w:rPr>
        <w:t>Class postfix</w:t>
      </w:r>
    </w:p>
    <w:p w:rsidR="00D91E74" w:rsidRDefault="00D91E74" w:rsidP="00D91E74">
      <w:pPr>
        <w:pStyle w:val="Times142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C3355F6" wp14:editId="78758D57">
            <wp:extent cx="2514600" cy="495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74" w:rsidRPr="00D91E74" w:rsidRDefault="00D91E74" w:rsidP="00D91E74">
      <w:pPr>
        <w:pStyle w:val="Times142"/>
        <w:rPr>
          <w:lang w:eastAsia="ru-RU"/>
        </w:rPr>
      </w:pPr>
      <w:proofErr w:type="spellStart"/>
      <w:r>
        <w:rPr>
          <w:lang w:val="en-US" w:eastAsia="ru-RU"/>
        </w:rPr>
        <w:t>Strl</w:t>
      </w:r>
      <w:proofErr w:type="spellEnd"/>
      <w:r w:rsidRPr="00D91E74">
        <w:rPr>
          <w:lang w:eastAsia="ru-RU"/>
        </w:rPr>
        <w:t xml:space="preserve">, </w:t>
      </w:r>
      <w:r>
        <w:rPr>
          <w:lang w:val="en-US" w:eastAsia="ru-RU"/>
        </w:rPr>
        <w:t>stack</w:t>
      </w:r>
      <w:r w:rsidRPr="00D91E74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postfix</w:t>
      </w:r>
      <w:r w:rsidRPr="00D91E74">
        <w:rPr>
          <w:lang w:eastAsia="ru-RU"/>
        </w:rPr>
        <w:t xml:space="preserve"> </w:t>
      </w:r>
      <w:r>
        <w:rPr>
          <w:lang w:eastAsia="ru-RU"/>
        </w:rPr>
        <w:t>позаимствованы с предыдущих лабораторных работ</w:t>
      </w:r>
    </w:p>
    <w:p w:rsidR="00C133A4" w:rsidRPr="00C133A4" w:rsidRDefault="00C133A4" w:rsidP="00C133A4">
      <w:pPr>
        <w:jc w:val="both"/>
      </w:pPr>
      <w:r>
        <w:t>Для этого используем следующие функции: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256"/>
        <w:gridCol w:w="4959"/>
        <w:gridCol w:w="1391"/>
      </w:tblGrid>
      <w:tr w:rsidR="005E194D" w:rsidRPr="00D621BD" w:rsidTr="00D91E74">
        <w:tc>
          <w:tcPr>
            <w:tcW w:w="3256" w:type="dxa"/>
          </w:tcPr>
          <w:p w:rsidR="005E194D" w:rsidRPr="00D621BD" w:rsidRDefault="00C133A4" w:rsidP="00503E3E">
            <w:pPr>
              <w:ind w:firstLine="0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Функция</w:t>
            </w:r>
          </w:p>
        </w:tc>
        <w:tc>
          <w:tcPr>
            <w:tcW w:w="4959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Оценка временной сложности</w:t>
            </w:r>
          </w:p>
        </w:tc>
      </w:tr>
      <w:tr w:rsidR="00D91E74" w:rsidRPr="00D621BD" w:rsidTr="008D0C22">
        <w:tc>
          <w:tcPr>
            <w:tcW w:w="9606" w:type="dxa"/>
            <w:gridSpan w:val="3"/>
            <w:vAlign w:val="center"/>
          </w:tcPr>
          <w:p w:rsidR="00D91E74" w:rsidRPr="00D91E74" w:rsidRDefault="00D91E74" w:rsidP="008D0C22">
            <w:pPr>
              <w:ind w:firstLine="0"/>
              <w:jc w:val="center"/>
              <w:rPr>
                <w:rFonts w:eastAsiaTheme="majorEastAsia"/>
                <w:b/>
                <w:lang w:val="en-US"/>
              </w:rPr>
            </w:pPr>
            <w:r>
              <w:rPr>
                <w:rFonts w:eastAsiaTheme="majorEastAsia"/>
                <w:b/>
                <w:lang w:val="en-US"/>
              </w:rPr>
              <w:t xml:space="preserve">Class </w:t>
            </w:r>
            <w:proofErr w:type="spellStart"/>
            <w:r>
              <w:rPr>
                <w:rFonts w:eastAsiaTheme="majorEastAsia"/>
                <w:b/>
                <w:lang w:val="en-US"/>
              </w:rPr>
              <w:t>strl</w:t>
            </w:r>
            <w:proofErr w:type="spellEnd"/>
          </w:p>
        </w:tc>
      </w:tr>
      <w:tr w:rsidR="00C133A4" w:rsidRPr="00D621BD" w:rsidTr="00D91E74">
        <w:tc>
          <w:tcPr>
            <w:tcW w:w="3256" w:type="dxa"/>
          </w:tcPr>
          <w:p w:rsidR="00C133A4" w:rsidRPr="0049727C" w:rsidRDefault="00D91E74" w:rsidP="00C133A4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C133A4" w:rsidRPr="0049727C" w:rsidRDefault="00051BEA" w:rsidP="00C133A4">
            <w:pPr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Конструктор по умолчанию</w:t>
            </w:r>
          </w:p>
        </w:tc>
        <w:tc>
          <w:tcPr>
            <w:tcW w:w="1391" w:type="dxa"/>
          </w:tcPr>
          <w:p w:rsidR="00C133A4" w:rsidRPr="0049727C" w:rsidRDefault="00C133A4" w:rsidP="00006AA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r w:rsidR="00006AA6">
              <w:rPr>
                <w:rFonts w:eastAsiaTheme="majorEastAsia"/>
              </w:rPr>
              <w:t>1</w:t>
            </w:r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D91E74">
        <w:tc>
          <w:tcPr>
            <w:tcW w:w="3256" w:type="dxa"/>
          </w:tcPr>
          <w:p w:rsidR="00C133A4" w:rsidRPr="00D621BD" w:rsidRDefault="00D91E74" w:rsidP="00C133A4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(cons char [N])</w:t>
            </w:r>
          </w:p>
        </w:tc>
        <w:tc>
          <w:tcPr>
            <w:tcW w:w="4959" w:type="dxa"/>
          </w:tcPr>
          <w:p w:rsidR="00C133A4" w:rsidRPr="00051BEA" w:rsidRDefault="00051BEA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Конструктор с использованием массива символов</w:t>
            </w:r>
          </w:p>
        </w:tc>
        <w:tc>
          <w:tcPr>
            <w:tcW w:w="1391" w:type="dxa"/>
          </w:tcPr>
          <w:p w:rsidR="00C133A4" w:rsidRPr="00D621BD" w:rsidRDefault="00C133A4" w:rsidP="00006AA6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F65830">
              <w:rPr>
                <w:rFonts w:eastAsiaTheme="majorEastAsia"/>
                <w:lang w:val="en-US"/>
              </w:rPr>
              <w:t>l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D91E74">
        <w:tc>
          <w:tcPr>
            <w:tcW w:w="3256" w:type="dxa"/>
          </w:tcPr>
          <w:p w:rsidR="00C133A4" w:rsidRPr="006264B1" w:rsidRDefault="00D91E74" w:rsidP="006264B1">
            <w:pPr>
              <w:ind w:firstLine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(double)</w:t>
            </w:r>
          </w:p>
        </w:tc>
        <w:tc>
          <w:tcPr>
            <w:tcW w:w="4959" w:type="dxa"/>
          </w:tcPr>
          <w:p w:rsidR="00C133A4" w:rsidRPr="00DD00D5" w:rsidRDefault="00051BEA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Конструктор из числа</w:t>
            </w:r>
          </w:p>
        </w:tc>
        <w:tc>
          <w:tcPr>
            <w:tcW w:w="1391" w:type="dxa"/>
          </w:tcPr>
          <w:p w:rsidR="00C133A4" w:rsidRPr="00D621BD" w:rsidRDefault="00C133A4" w:rsidP="00006AA6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006AA6">
              <w:rPr>
                <w:rFonts w:eastAsiaTheme="majorEastAsia"/>
                <w:lang w:val="en-US"/>
              </w:rPr>
              <w:t>n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D91E74">
        <w:tc>
          <w:tcPr>
            <w:tcW w:w="3256" w:type="dxa"/>
          </w:tcPr>
          <w:p w:rsidR="00C133A4" w:rsidRPr="00D621BD" w:rsidRDefault="00D91E74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~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C133A4" w:rsidRPr="006264B1" w:rsidRDefault="00051BEA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Деструктор</w:t>
            </w:r>
          </w:p>
        </w:tc>
        <w:tc>
          <w:tcPr>
            <w:tcW w:w="1391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6264B1">
              <w:rPr>
                <w:rFonts w:eastAsiaTheme="majorEastAsia"/>
                <w:lang w:val="en-US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D91E74">
        <w:tc>
          <w:tcPr>
            <w:tcW w:w="3256" w:type="dxa"/>
          </w:tcPr>
          <w:p w:rsidR="00C133A4" w:rsidRPr="00DD00D5" w:rsidRDefault="00D91E74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Char&amp; operator[]</w:t>
            </w:r>
          </w:p>
        </w:tc>
        <w:tc>
          <w:tcPr>
            <w:tcW w:w="4959" w:type="dxa"/>
          </w:tcPr>
          <w:p w:rsidR="00C133A4" w:rsidRPr="00DD00D5" w:rsidRDefault="00051BEA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Возвращение символа по индексу</w:t>
            </w:r>
          </w:p>
        </w:tc>
        <w:tc>
          <w:tcPr>
            <w:tcW w:w="1391" w:type="dxa"/>
          </w:tcPr>
          <w:p w:rsidR="00C133A4" w:rsidRPr="00D621BD" w:rsidRDefault="00C133A4" w:rsidP="006264B1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6264B1">
              <w:rPr>
                <w:rFonts w:eastAsiaTheme="majorEastAsia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D91E74">
        <w:tc>
          <w:tcPr>
            <w:tcW w:w="3256" w:type="dxa"/>
          </w:tcPr>
          <w:p w:rsidR="00C133A4" w:rsidRPr="00D621BD" w:rsidRDefault="00D91E74" w:rsidP="00C133A4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&amp; operator+= (char added)</w:t>
            </w:r>
          </w:p>
        </w:tc>
        <w:tc>
          <w:tcPr>
            <w:tcW w:w="4959" w:type="dxa"/>
          </w:tcPr>
          <w:p w:rsidR="00C133A4" w:rsidRPr="00051BEA" w:rsidRDefault="00051BEA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Присоединение символа в конец строки</w:t>
            </w:r>
          </w:p>
        </w:tc>
        <w:tc>
          <w:tcPr>
            <w:tcW w:w="1391" w:type="dxa"/>
          </w:tcPr>
          <w:p w:rsidR="00C133A4" w:rsidRPr="00D621BD" w:rsidRDefault="00C133A4" w:rsidP="00F65830">
            <w:pPr>
              <w:ind w:firstLine="0"/>
              <w:rPr>
                <w:rFonts w:eastAsiaTheme="majorEastAsia"/>
                <w:lang w:val="en-US"/>
              </w:rPr>
            </w:pPr>
            <w:r w:rsidRPr="00DD00D5">
              <w:rPr>
                <w:rFonts w:eastAsiaTheme="majorEastAsia"/>
                <w:lang w:val="en-US"/>
              </w:rPr>
              <w:t>O(</w:t>
            </w:r>
            <w:r w:rsidR="00F65830">
              <w:rPr>
                <w:rFonts w:eastAsiaTheme="majorEastAsia"/>
              </w:rPr>
              <w:t>1</w:t>
            </w:r>
            <w:r w:rsidRPr="00DD00D5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006AA6">
        <w:tc>
          <w:tcPr>
            <w:tcW w:w="3256" w:type="dxa"/>
          </w:tcPr>
          <w:p w:rsidR="00C133A4" w:rsidRPr="00DD00D5" w:rsidRDefault="00D91E74" w:rsidP="00C133A4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lastRenderedPageBreak/>
              <w:t>Strl</w:t>
            </w:r>
            <w:proofErr w:type="spellEnd"/>
            <w:r>
              <w:rPr>
                <w:rFonts w:eastAsiaTheme="majorEastAsia"/>
                <w:lang w:val="en-US"/>
              </w:rPr>
              <w:t>&amp; operator+= (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 xml:space="preserve"> added)</w:t>
            </w:r>
          </w:p>
        </w:tc>
        <w:tc>
          <w:tcPr>
            <w:tcW w:w="4959" w:type="dxa"/>
          </w:tcPr>
          <w:p w:rsidR="00C133A4" w:rsidRPr="00304CEA" w:rsidRDefault="00051BEA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Присоединение строки в конец строки</w:t>
            </w:r>
          </w:p>
        </w:tc>
        <w:tc>
          <w:tcPr>
            <w:tcW w:w="1391" w:type="dxa"/>
            <w:vAlign w:val="center"/>
          </w:tcPr>
          <w:p w:rsidR="00C133A4" w:rsidRPr="006264B1" w:rsidRDefault="00C133A4" w:rsidP="008D0C22">
            <w:pPr>
              <w:ind w:firstLine="0"/>
              <w:jc w:val="center"/>
              <w:rPr>
                <w:rFonts w:eastAsiaTheme="majorEastAsia"/>
              </w:rPr>
            </w:pPr>
            <w:r w:rsidRPr="00304CEA">
              <w:rPr>
                <w:rFonts w:eastAsiaTheme="majorEastAsia"/>
                <w:lang w:val="en-US"/>
              </w:rPr>
              <w:t>O(</w:t>
            </w:r>
            <w:r w:rsidR="00006AA6">
              <w:rPr>
                <w:rFonts w:eastAsiaTheme="majorEastAsia"/>
                <w:lang w:val="en-US"/>
              </w:rPr>
              <w:t>n</w:t>
            </w:r>
            <w:r w:rsidR="006264B1">
              <w:rPr>
                <w:rFonts w:eastAsiaTheme="majorEastAsia"/>
              </w:rPr>
              <w:t>)</w:t>
            </w:r>
          </w:p>
        </w:tc>
      </w:tr>
      <w:tr w:rsidR="00D91E74" w:rsidRPr="00D621BD" w:rsidTr="00006AA6">
        <w:tc>
          <w:tcPr>
            <w:tcW w:w="3256" w:type="dxa"/>
          </w:tcPr>
          <w:p w:rsidR="00D91E74" w:rsidRDefault="00D91E74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Bool operator==(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 xml:space="preserve">&amp;, 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&amp;)</w:t>
            </w:r>
          </w:p>
        </w:tc>
        <w:tc>
          <w:tcPr>
            <w:tcW w:w="4959" w:type="dxa"/>
          </w:tcPr>
          <w:p w:rsidR="00D91E74" w:rsidRDefault="00051BEA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Проверка равенства двух строк</w:t>
            </w:r>
          </w:p>
        </w:tc>
        <w:tc>
          <w:tcPr>
            <w:tcW w:w="1391" w:type="dxa"/>
            <w:vAlign w:val="center"/>
          </w:tcPr>
          <w:p w:rsidR="00D91E74" w:rsidRPr="00304CEA" w:rsidRDefault="00006AA6" w:rsidP="008D0C22">
            <w:pPr>
              <w:ind w:firstLine="0"/>
              <w:jc w:val="center"/>
              <w:rPr>
                <w:rFonts w:eastAsiaTheme="majorEastAsia"/>
                <w:lang w:val="en-US"/>
              </w:rPr>
            </w:pPr>
            <w:r w:rsidRPr="00304CEA"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  <w:lang w:val="en-US"/>
              </w:rPr>
              <w:t>n</w:t>
            </w:r>
            <w:r>
              <w:rPr>
                <w:rFonts w:eastAsiaTheme="majorEastAsia"/>
              </w:rPr>
              <w:t>)</w:t>
            </w:r>
          </w:p>
        </w:tc>
      </w:tr>
      <w:tr w:rsidR="00D91E74" w:rsidRPr="00D621BD" w:rsidTr="00006AA6">
        <w:tc>
          <w:tcPr>
            <w:tcW w:w="3256" w:type="dxa"/>
          </w:tcPr>
          <w:p w:rsidR="00D91E74" w:rsidRDefault="00D91E74" w:rsidP="00D91E7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Bool operator</w:t>
            </w:r>
            <w:r>
              <w:rPr>
                <w:rFonts w:eastAsiaTheme="majorEastAsia"/>
                <w:lang w:val="en-US"/>
              </w:rPr>
              <w:t>!</w:t>
            </w:r>
            <w:r>
              <w:rPr>
                <w:rFonts w:eastAsiaTheme="majorEastAsia"/>
                <w:lang w:val="en-US"/>
              </w:rPr>
              <w:t>=(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 xml:space="preserve">&amp;, 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&amp;)</w:t>
            </w:r>
          </w:p>
        </w:tc>
        <w:tc>
          <w:tcPr>
            <w:tcW w:w="4959" w:type="dxa"/>
          </w:tcPr>
          <w:p w:rsidR="00D91E74" w:rsidRDefault="00051BEA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Проверка неравенства двух строк</w:t>
            </w:r>
          </w:p>
        </w:tc>
        <w:tc>
          <w:tcPr>
            <w:tcW w:w="1391" w:type="dxa"/>
            <w:vAlign w:val="center"/>
          </w:tcPr>
          <w:p w:rsidR="00D91E74" w:rsidRPr="00304CEA" w:rsidRDefault="00006AA6" w:rsidP="008D0C22">
            <w:pPr>
              <w:ind w:firstLine="0"/>
              <w:jc w:val="center"/>
              <w:rPr>
                <w:rFonts w:eastAsiaTheme="majorEastAsia"/>
                <w:lang w:val="en-US"/>
              </w:rPr>
            </w:pPr>
            <w:r w:rsidRPr="00304CEA"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  <w:lang w:val="en-US"/>
              </w:rPr>
              <w:t>n</w:t>
            </w:r>
            <w:r>
              <w:rPr>
                <w:rFonts w:eastAsiaTheme="majorEastAsia"/>
              </w:rPr>
              <w:t>)</w:t>
            </w:r>
          </w:p>
        </w:tc>
      </w:tr>
      <w:tr w:rsidR="00006AA6" w:rsidRPr="00D621BD" w:rsidTr="00006AA6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Size_t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getSize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Возвращение размера строки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101ABD">
              <w:rPr>
                <w:rFonts w:eastAsiaTheme="majorEastAsia"/>
                <w:lang w:val="en-US"/>
              </w:rPr>
              <w:t>O(</w:t>
            </w:r>
            <w:r w:rsidR="008D0C22">
              <w:rPr>
                <w:rFonts w:eastAsiaTheme="majorEastAsia"/>
                <w:lang w:val="en-US"/>
              </w:rPr>
              <w:t>1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621BD" w:rsidTr="00006AA6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Void input(</w:t>
            </w:r>
            <w:proofErr w:type="spellStart"/>
            <w:r>
              <w:rPr>
                <w:rFonts w:eastAsiaTheme="majorEastAsia"/>
                <w:lang w:val="en-US"/>
              </w:rPr>
              <w:t>fstream</w:t>
            </w:r>
            <w:proofErr w:type="spellEnd"/>
            <w:r>
              <w:rPr>
                <w:rFonts w:eastAsiaTheme="majorEastAsia"/>
                <w:lang w:val="en-US"/>
              </w:rPr>
              <w:t>&amp;)</w:t>
            </w:r>
          </w:p>
        </w:tc>
        <w:tc>
          <w:tcPr>
            <w:tcW w:w="4959" w:type="dxa"/>
          </w:tcPr>
          <w:p w:rsid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Ввод строки из файла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101ABD">
              <w:rPr>
                <w:rFonts w:eastAsiaTheme="majorEastAsia"/>
                <w:lang w:val="en-US"/>
              </w:rPr>
              <w:t>O(n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621BD" w:rsidTr="00006AA6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Void output(</w:t>
            </w:r>
            <w:proofErr w:type="spellStart"/>
            <w:r>
              <w:rPr>
                <w:rFonts w:eastAsiaTheme="majorEastAsia"/>
                <w:lang w:val="en-US"/>
              </w:rPr>
              <w:t>fstream</w:t>
            </w:r>
            <w:proofErr w:type="spellEnd"/>
            <w:r>
              <w:rPr>
                <w:rFonts w:eastAsiaTheme="majorEastAsia"/>
                <w:lang w:val="en-US"/>
              </w:rPr>
              <w:t>&amp;)</w:t>
            </w:r>
          </w:p>
        </w:tc>
        <w:tc>
          <w:tcPr>
            <w:tcW w:w="4959" w:type="dxa"/>
          </w:tcPr>
          <w:p w:rsid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Вывод строки в файл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101ABD">
              <w:rPr>
                <w:rFonts w:eastAsiaTheme="majorEastAsia"/>
                <w:lang w:val="en-US"/>
              </w:rPr>
              <w:t>O(n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621BD" w:rsidTr="00006AA6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Bool </w:t>
            </w:r>
            <w:proofErr w:type="spellStart"/>
            <w:r>
              <w:rPr>
                <w:rFonts w:eastAsiaTheme="majorEastAsia"/>
                <w:lang w:val="en-US"/>
              </w:rPr>
              <w:t>isDigit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Проверка является ли строка числом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101ABD">
              <w:rPr>
                <w:rFonts w:eastAsiaTheme="majorEastAsia"/>
                <w:lang w:val="en-US"/>
              </w:rPr>
              <w:t>O(n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621BD" w:rsidTr="00006AA6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Bool </w:t>
            </w:r>
            <w:proofErr w:type="spellStart"/>
            <w:r>
              <w:rPr>
                <w:rFonts w:eastAsiaTheme="majorEastAsia"/>
                <w:lang w:val="en-US"/>
              </w:rPr>
              <w:t>isOperation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Проверка является ли строка операцией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101ABD">
              <w:rPr>
                <w:rFonts w:eastAsiaTheme="majorEastAsia"/>
                <w:lang w:val="en-US"/>
              </w:rPr>
              <w:t>O(n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621BD" w:rsidTr="00006AA6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getOperationWeight</w:t>
            </w:r>
            <w:proofErr w:type="spellEnd"/>
            <w:r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Возвращение приоритета операции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101ABD">
              <w:rPr>
                <w:rFonts w:eastAsiaTheme="majorEastAsia"/>
                <w:lang w:val="en-US"/>
              </w:rPr>
              <w:t>O(</w:t>
            </w:r>
            <w:r w:rsidR="008D0C22">
              <w:rPr>
                <w:rFonts w:eastAsiaTheme="majorEastAsia"/>
                <w:lang w:val="en-US"/>
              </w:rPr>
              <w:t>1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621BD" w:rsidTr="00006AA6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Double perform(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Выполнение действия с одним аргументом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101ABD">
              <w:rPr>
                <w:rFonts w:eastAsiaTheme="majorEastAsia"/>
                <w:lang w:val="en-US"/>
              </w:rPr>
              <w:t>O(</w:t>
            </w:r>
            <w:r w:rsidR="008D0C22">
              <w:rPr>
                <w:rFonts w:eastAsiaTheme="majorEastAsia"/>
                <w:lang w:val="en-US"/>
              </w:rPr>
              <w:t>1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621BD" w:rsidTr="00006AA6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Double perform(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 xml:space="preserve">, 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Выполнение действия с двумя аргументами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101ABD">
              <w:rPr>
                <w:rFonts w:eastAsiaTheme="majorEastAsia"/>
                <w:lang w:val="en-US"/>
              </w:rPr>
              <w:t>O(</w:t>
            </w:r>
            <w:r w:rsidR="008D0C22">
              <w:rPr>
                <w:rFonts w:eastAsiaTheme="majorEastAsia"/>
                <w:lang w:val="en-US"/>
              </w:rPr>
              <w:t>1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621BD" w:rsidTr="00006AA6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Bool </w:t>
            </w:r>
            <w:proofErr w:type="spellStart"/>
            <w:r>
              <w:rPr>
                <w:rFonts w:eastAsiaTheme="majorEastAsia"/>
                <w:lang w:val="en-US"/>
              </w:rPr>
              <w:t>isCorrectInfix</w:t>
            </w:r>
            <w:proofErr w:type="spellEnd"/>
            <w:r>
              <w:rPr>
                <w:rFonts w:eastAsiaTheme="majorEastAsia"/>
                <w:lang w:val="en-US"/>
              </w:rPr>
              <w:t>(</w:t>
            </w:r>
            <w:proofErr w:type="spellStart"/>
            <w:r>
              <w:rPr>
                <w:rFonts w:eastAsiaTheme="majorEastAsia"/>
                <w:lang w:val="en-US"/>
              </w:rPr>
              <w:t>fstream</w:t>
            </w:r>
            <w:proofErr w:type="spellEnd"/>
            <w:r>
              <w:rPr>
                <w:rFonts w:eastAsiaTheme="majorEastAsia"/>
                <w:lang w:val="en-US"/>
              </w:rPr>
              <w:t>&amp;)</w:t>
            </w:r>
          </w:p>
        </w:tc>
        <w:tc>
          <w:tcPr>
            <w:tcW w:w="4959" w:type="dxa"/>
          </w:tcPr>
          <w:p w:rsid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Проверка корректности инфиксной формы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101ABD">
              <w:rPr>
                <w:rFonts w:eastAsiaTheme="majorEastAsia"/>
                <w:lang w:val="en-US"/>
              </w:rPr>
              <w:t>O(</w:t>
            </w:r>
            <w:r w:rsidR="008D0C22">
              <w:rPr>
                <w:rFonts w:eastAsiaTheme="majorEastAsia"/>
                <w:lang w:val="en-US"/>
              </w:rPr>
              <w:t>n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621BD" w:rsidTr="008D0C22">
        <w:tc>
          <w:tcPr>
            <w:tcW w:w="9606" w:type="dxa"/>
            <w:gridSpan w:val="3"/>
            <w:vAlign w:val="center"/>
          </w:tcPr>
          <w:p w:rsidR="00006AA6" w:rsidRPr="00D91E74" w:rsidRDefault="00006AA6" w:rsidP="008D0C22">
            <w:pPr>
              <w:ind w:firstLine="0"/>
              <w:jc w:val="center"/>
              <w:rPr>
                <w:rFonts w:eastAsiaTheme="majorEastAsia"/>
                <w:b/>
                <w:lang w:val="en-US"/>
              </w:rPr>
            </w:pPr>
            <w:r w:rsidRPr="00D91E74">
              <w:rPr>
                <w:rFonts w:eastAsiaTheme="majorEastAsia"/>
                <w:b/>
                <w:lang w:val="en-US"/>
              </w:rPr>
              <w:t xml:space="preserve">Class </w:t>
            </w:r>
            <w:proofErr w:type="spellStart"/>
            <w:r w:rsidRPr="00D91E74">
              <w:rPr>
                <w:rFonts w:eastAsiaTheme="majorEastAsia"/>
                <w:b/>
                <w:lang w:val="en-US"/>
              </w:rPr>
              <w:t>elem</w:t>
            </w:r>
            <w:proofErr w:type="spellEnd"/>
          </w:p>
        </w:tc>
      </w:tr>
      <w:tr w:rsidR="00006AA6" w:rsidRPr="00D91E74" w:rsidTr="008D0C22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D91E74">
              <w:rPr>
                <w:rFonts w:eastAsiaTheme="majorEastAsia"/>
                <w:lang w:val="en-US"/>
              </w:rPr>
              <w:t>elem</w:t>
            </w:r>
            <w:proofErr w:type="spellEnd"/>
            <w:r w:rsidRPr="00D91E74">
              <w:rPr>
                <w:rFonts w:eastAsiaTheme="majorEastAsia"/>
                <w:lang w:val="en-US"/>
              </w:rPr>
              <w:t>(</w:t>
            </w:r>
            <w:proofErr w:type="spellStart"/>
            <w:r w:rsidRPr="00D91E74">
              <w:rPr>
                <w:rFonts w:eastAsiaTheme="majorEastAsia"/>
                <w:lang w:val="en-US"/>
              </w:rPr>
              <w:t>strl</w:t>
            </w:r>
            <w:proofErr w:type="spellEnd"/>
            <w:r w:rsidRPr="00D91E74">
              <w:rPr>
                <w:rFonts w:eastAsiaTheme="majorEastAsia"/>
                <w:lang w:val="en-US"/>
              </w:rPr>
              <w:t xml:space="preserve">, </w:t>
            </w:r>
            <w:proofErr w:type="spellStart"/>
            <w:r w:rsidRPr="00D91E74">
              <w:rPr>
                <w:rFonts w:eastAsiaTheme="majorEastAsia"/>
                <w:lang w:val="en-US"/>
              </w:rPr>
              <w:t>elem</w:t>
            </w:r>
            <w:proofErr w:type="spellEnd"/>
            <w:r w:rsidRPr="00D91E74">
              <w:rPr>
                <w:rFonts w:eastAsiaTheme="majorEastAsia"/>
                <w:lang w:val="en-US"/>
              </w:rPr>
              <w:t>*)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Конструктор с использованием строки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101ABD">
              <w:rPr>
                <w:rFonts w:eastAsiaTheme="majorEastAsia"/>
                <w:lang w:val="en-US"/>
              </w:rPr>
              <w:t>O(</w:t>
            </w:r>
            <w:r w:rsidR="008D0C22">
              <w:rPr>
                <w:rFonts w:eastAsiaTheme="majorEastAsia"/>
                <w:lang w:val="en-US"/>
              </w:rPr>
              <w:t>1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91E74" w:rsidTr="008D0C22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051BEA">
              <w:rPr>
                <w:rFonts w:eastAsiaTheme="majorEastAsia"/>
                <w:lang w:val="en-US"/>
              </w:rPr>
              <w:t>elem</w:t>
            </w:r>
            <w:proofErr w:type="spellEnd"/>
            <w:r w:rsidRPr="00051BEA">
              <w:rPr>
                <w:rFonts w:eastAsiaTheme="majorEastAsia"/>
                <w:lang w:val="en-US"/>
              </w:rPr>
              <w:t xml:space="preserve">(double, </w:t>
            </w:r>
            <w:proofErr w:type="spellStart"/>
            <w:r w:rsidRPr="00051BEA">
              <w:rPr>
                <w:rFonts w:eastAsiaTheme="majorEastAsia"/>
                <w:lang w:val="en-US"/>
              </w:rPr>
              <w:t>elem</w:t>
            </w:r>
            <w:proofErr w:type="spellEnd"/>
            <w:r w:rsidRPr="00051BEA">
              <w:rPr>
                <w:rFonts w:eastAsiaTheme="majorEastAsia"/>
                <w:lang w:val="en-US"/>
              </w:rPr>
              <w:t>*)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Конструктор с использованием числа 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101ABD">
              <w:rPr>
                <w:rFonts w:eastAsiaTheme="majorEastAsia"/>
                <w:lang w:val="en-US"/>
              </w:rPr>
              <w:t>O(</w:t>
            </w:r>
            <w:r w:rsidR="008D0C22">
              <w:rPr>
                <w:rFonts w:eastAsiaTheme="majorEastAsia"/>
                <w:lang w:val="en-US"/>
              </w:rPr>
              <w:t>1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91E74" w:rsidTr="008D0C22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 w:rsidRPr="00051BEA">
              <w:rPr>
                <w:rFonts w:eastAsiaTheme="majorEastAsia"/>
                <w:lang w:val="en-US"/>
              </w:rPr>
              <w:t>~</w:t>
            </w:r>
            <w:proofErr w:type="spellStart"/>
            <w:r w:rsidRPr="00051BEA">
              <w:rPr>
                <w:rFonts w:eastAsiaTheme="majorEastAsia"/>
                <w:lang w:val="en-US"/>
              </w:rPr>
              <w:t>elem</w:t>
            </w:r>
            <w:proofErr w:type="spellEnd"/>
            <w:r w:rsidRPr="00051BE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Деструктор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101ABD">
              <w:rPr>
                <w:rFonts w:eastAsiaTheme="majorEastAsia"/>
                <w:lang w:val="en-US"/>
              </w:rPr>
              <w:t>O(</w:t>
            </w:r>
            <w:r w:rsidR="008D0C22">
              <w:rPr>
                <w:rFonts w:eastAsiaTheme="majorEastAsia"/>
                <w:lang w:val="en-US"/>
              </w:rPr>
              <w:t>1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051BEA" w:rsidTr="008D0C22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 w:rsidRPr="00051BEA">
              <w:rPr>
                <w:rFonts w:eastAsiaTheme="majorEastAsia"/>
                <w:lang w:val="en-US"/>
              </w:rPr>
              <w:t xml:space="preserve">bool </w:t>
            </w:r>
            <w:proofErr w:type="spellStart"/>
            <w:r w:rsidRPr="00051BEA">
              <w:rPr>
                <w:rFonts w:eastAsiaTheme="majorEastAsia"/>
                <w:lang w:val="en-US"/>
              </w:rPr>
              <w:t>isBracket</w:t>
            </w:r>
            <w:proofErr w:type="spellEnd"/>
            <w:r w:rsidRPr="00051BE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Проверка является ли элемент скобкой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101ABD">
              <w:rPr>
                <w:rFonts w:eastAsiaTheme="majorEastAsia"/>
                <w:lang w:val="en-US"/>
              </w:rPr>
              <w:t>O(</w:t>
            </w:r>
            <w:r w:rsidR="008D0C22">
              <w:rPr>
                <w:rFonts w:eastAsiaTheme="majorEastAsia"/>
                <w:lang w:val="en-US"/>
              </w:rPr>
              <w:t>1</w:t>
            </w:r>
            <w:r w:rsidRPr="00101ABD">
              <w:rPr>
                <w:rFonts w:eastAsiaTheme="majorEastAsia"/>
              </w:rPr>
              <w:t>)</w:t>
            </w:r>
          </w:p>
        </w:tc>
      </w:tr>
      <w:tr w:rsidR="00006AA6" w:rsidRPr="00D91E74" w:rsidTr="008D0C22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051BEA">
              <w:rPr>
                <w:rFonts w:eastAsiaTheme="majorEastAsia"/>
                <w:lang w:val="en-US"/>
              </w:rPr>
              <w:t>int</w:t>
            </w:r>
            <w:proofErr w:type="spellEnd"/>
            <w:r w:rsidRPr="00051BEA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051BEA">
              <w:rPr>
                <w:rFonts w:eastAsiaTheme="majorEastAsia"/>
                <w:lang w:val="en-US"/>
              </w:rPr>
              <w:t>getWeight</w:t>
            </w:r>
            <w:proofErr w:type="spellEnd"/>
            <w:r w:rsidRPr="00051BE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Возврат приоритета операции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277777">
              <w:rPr>
                <w:rFonts w:eastAsiaTheme="majorEastAsia"/>
                <w:lang w:val="en-US"/>
              </w:rPr>
              <w:t>O(</w:t>
            </w:r>
            <w:r w:rsidR="008D0C22">
              <w:rPr>
                <w:rFonts w:eastAsiaTheme="majorEastAsia"/>
                <w:lang w:val="en-US"/>
              </w:rPr>
              <w:t>1</w:t>
            </w:r>
            <w:r w:rsidRPr="00277777">
              <w:rPr>
                <w:rFonts w:eastAsiaTheme="majorEastAsia"/>
              </w:rPr>
              <w:t>)</w:t>
            </w:r>
          </w:p>
        </w:tc>
      </w:tr>
      <w:tr w:rsidR="00006AA6" w:rsidRPr="00D91E74" w:rsidTr="008D0C22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051BEA">
              <w:rPr>
                <w:rFonts w:eastAsiaTheme="majorEastAsia"/>
                <w:lang w:val="en-US"/>
              </w:rPr>
              <w:t>elem</w:t>
            </w:r>
            <w:proofErr w:type="spellEnd"/>
            <w:r w:rsidRPr="00051BEA">
              <w:rPr>
                <w:rFonts w:eastAsiaTheme="majorEastAsia"/>
                <w:lang w:val="en-US"/>
              </w:rPr>
              <w:t xml:space="preserve">* </w:t>
            </w:r>
            <w:proofErr w:type="spellStart"/>
            <w:r w:rsidRPr="00051BEA">
              <w:rPr>
                <w:rFonts w:eastAsiaTheme="majorEastAsia"/>
                <w:lang w:val="en-US"/>
              </w:rPr>
              <w:t>getNext</w:t>
            </w:r>
            <w:proofErr w:type="spellEnd"/>
            <w:r w:rsidRPr="00051BE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Возврат следующего элемента стека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277777">
              <w:rPr>
                <w:rFonts w:eastAsiaTheme="majorEastAsia"/>
                <w:lang w:val="en-US"/>
              </w:rPr>
              <w:t>O(</w:t>
            </w:r>
            <w:r w:rsidR="008D0C22">
              <w:rPr>
                <w:rFonts w:eastAsiaTheme="majorEastAsia"/>
                <w:lang w:val="en-US"/>
              </w:rPr>
              <w:t>1</w:t>
            </w:r>
            <w:r w:rsidRPr="00277777">
              <w:rPr>
                <w:rFonts w:eastAsiaTheme="majorEastAsia"/>
              </w:rPr>
              <w:t>)</w:t>
            </w:r>
          </w:p>
        </w:tc>
      </w:tr>
      <w:tr w:rsidR="00006AA6" w:rsidRPr="00D91E74" w:rsidTr="008D0C22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051BEA">
              <w:rPr>
                <w:rFonts w:eastAsiaTheme="majorEastAsia"/>
                <w:lang w:val="en-US"/>
              </w:rPr>
              <w:t>strl</w:t>
            </w:r>
            <w:proofErr w:type="spellEnd"/>
            <w:r w:rsidRPr="00051BEA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051BEA">
              <w:rPr>
                <w:rFonts w:eastAsiaTheme="majorEastAsia"/>
                <w:lang w:val="en-US"/>
              </w:rPr>
              <w:t>getSymbol</w:t>
            </w:r>
            <w:proofErr w:type="spellEnd"/>
            <w:r w:rsidRPr="00051BE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Возврат строки элемента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277777">
              <w:rPr>
                <w:rFonts w:eastAsiaTheme="majorEastAsia"/>
                <w:lang w:val="en-US"/>
              </w:rPr>
              <w:t>O(</w:t>
            </w:r>
            <w:r w:rsidR="008D0C22">
              <w:rPr>
                <w:rFonts w:eastAsiaTheme="majorEastAsia"/>
                <w:lang w:val="en-US"/>
              </w:rPr>
              <w:t>1</w:t>
            </w:r>
            <w:r w:rsidRPr="00277777">
              <w:rPr>
                <w:rFonts w:eastAsiaTheme="majorEastAsia"/>
              </w:rPr>
              <w:t>)</w:t>
            </w:r>
          </w:p>
        </w:tc>
      </w:tr>
      <w:tr w:rsidR="00051BEA" w:rsidRPr="00D91E74" w:rsidTr="008D0C22">
        <w:tc>
          <w:tcPr>
            <w:tcW w:w="9606" w:type="dxa"/>
            <w:gridSpan w:val="3"/>
            <w:vAlign w:val="center"/>
          </w:tcPr>
          <w:p w:rsidR="00051BEA" w:rsidRPr="00051BEA" w:rsidRDefault="00051BEA" w:rsidP="008D0C22">
            <w:pPr>
              <w:ind w:firstLine="0"/>
              <w:jc w:val="center"/>
              <w:rPr>
                <w:rFonts w:eastAsiaTheme="majorEastAsia"/>
                <w:b/>
                <w:lang w:val="en-US"/>
              </w:rPr>
            </w:pPr>
            <w:r w:rsidRPr="00051BEA">
              <w:rPr>
                <w:rFonts w:eastAsiaTheme="majorEastAsia"/>
                <w:b/>
                <w:lang w:val="en-US"/>
              </w:rPr>
              <w:t>Class stack</w:t>
            </w:r>
          </w:p>
        </w:tc>
      </w:tr>
      <w:tr w:rsidR="00006AA6" w:rsidRPr="00D91E74" w:rsidTr="008D0C22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 w:rsidRPr="00051BEA">
              <w:rPr>
                <w:rFonts w:eastAsiaTheme="majorEastAsia"/>
                <w:lang w:val="en-US"/>
              </w:rPr>
              <w:t>stack()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Конструктор по умолчанию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C61816">
              <w:rPr>
                <w:rFonts w:eastAsiaTheme="majorEastAsia"/>
                <w:lang w:val="en-US"/>
              </w:rPr>
              <w:t>O(</w:t>
            </w:r>
            <w:r w:rsidR="008D0C22">
              <w:rPr>
                <w:rFonts w:eastAsiaTheme="majorEastAsia"/>
                <w:lang w:val="en-US"/>
              </w:rPr>
              <w:t>1</w:t>
            </w:r>
            <w:r w:rsidRPr="00C61816">
              <w:rPr>
                <w:rFonts w:eastAsiaTheme="majorEastAsia"/>
              </w:rPr>
              <w:t>)</w:t>
            </w:r>
          </w:p>
        </w:tc>
      </w:tr>
      <w:tr w:rsidR="00006AA6" w:rsidRPr="00D91E74" w:rsidTr="008D0C22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 w:rsidRPr="00051BEA">
              <w:rPr>
                <w:rFonts w:eastAsiaTheme="majorEastAsia"/>
                <w:lang w:val="en-US"/>
              </w:rPr>
              <w:t>~stack()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Деструктор по умолчанию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C61816">
              <w:rPr>
                <w:rFonts w:eastAsiaTheme="majorEastAsia"/>
                <w:lang w:val="en-US"/>
              </w:rPr>
              <w:t>O(</w:t>
            </w:r>
            <w:r w:rsidR="008D0C22">
              <w:rPr>
                <w:rFonts w:eastAsiaTheme="majorEastAsia"/>
                <w:lang w:val="en-US"/>
              </w:rPr>
              <w:t>1</w:t>
            </w:r>
            <w:r w:rsidRPr="00C61816">
              <w:rPr>
                <w:rFonts w:eastAsiaTheme="majorEastAsia"/>
              </w:rPr>
              <w:t>)</w:t>
            </w:r>
          </w:p>
        </w:tc>
      </w:tr>
      <w:tr w:rsidR="00006AA6" w:rsidRPr="00D91E74" w:rsidTr="008D0C22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051BEA">
              <w:rPr>
                <w:rFonts w:eastAsiaTheme="majorEastAsia"/>
                <w:lang w:val="en-US"/>
              </w:rPr>
              <w:t>elem</w:t>
            </w:r>
            <w:proofErr w:type="spellEnd"/>
            <w:r w:rsidRPr="00051BEA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051BEA">
              <w:rPr>
                <w:rFonts w:eastAsiaTheme="majorEastAsia"/>
                <w:lang w:val="en-US"/>
              </w:rPr>
              <w:t>getTop</w:t>
            </w:r>
            <w:proofErr w:type="spellEnd"/>
            <w:r w:rsidRPr="00051BE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Возвращение верхнего элемента стека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C61816">
              <w:rPr>
                <w:rFonts w:eastAsiaTheme="majorEastAsia"/>
                <w:lang w:val="en-US"/>
              </w:rPr>
              <w:t>O(</w:t>
            </w:r>
            <w:r w:rsidR="008D0C22">
              <w:rPr>
                <w:rFonts w:eastAsiaTheme="majorEastAsia"/>
                <w:lang w:val="en-US"/>
              </w:rPr>
              <w:t>1</w:t>
            </w:r>
            <w:r w:rsidRPr="00C61816">
              <w:rPr>
                <w:rFonts w:eastAsiaTheme="majorEastAsia"/>
              </w:rPr>
              <w:t>)</w:t>
            </w:r>
          </w:p>
        </w:tc>
      </w:tr>
      <w:tr w:rsidR="00006AA6" w:rsidRPr="00D91E74" w:rsidTr="008D0C22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 w:rsidRPr="00051BEA">
              <w:rPr>
                <w:rFonts w:eastAsiaTheme="majorEastAsia"/>
                <w:lang w:val="en-US"/>
              </w:rPr>
              <w:t>void pop()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Удаление верхнего элемента стека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C61816">
              <w:rPr>
                <w:rFonts w:eastAsiaTheme="majorEastAsia"/>
                <w:lang w:val="en-US"/>
              </w:rPr>
              <w:t>O(</w:t>
            </w:r>
            <w:r w:rsidR="008D0C22">
              <w:rPr>
                <w:rFonts w:eastAsiaTheme="majorEastAsia"/>
                <w:lang w:val="en-US"/>
              </w:rPr>
              <w:t>1</w:t>
            </w:r>
            <w:r w:rsidRPr="00C61816">
              <w:rPr>
                <w:rFonts w:eastAsiaTheme="majorEastAsia"/>
              </w:rPr>
              <w:t>)</w:t>
            </w:r>
          </w:p>
        </w:tc>
      </w:tr>
      <w:tr w:rsidR="00006AA6" w:rsidRPr="00D91E74" w:rsidTr="008D0C22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void push(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 w:rsidRPr="00051BEA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006AA6" w:rsidRPr="00051BEA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Добавление строки наверх стека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C61816">
              <w:rPr>
                <w:rFonts w:eastAsiaTheme="majorEastAsia"/>
                <w:lang w:val="en-US"/>
              </w:rPr>
              <w:t>O(</w:t>
            </w:r>
            <w:r w:rsidR="008D0C22">
              <w:rPr>
                <w:rFonts w:eastAsiaTheme="majorEastAsia"/>
                <w:lang w:val="en-US"/>
              </w:rPr>
              <w:t>1</w:t>
            </w:r>
            <w:r w:rsidRPr="00C61816">
              <w:rPr>
                <w:rFonts w:eastAsiaTheme="majorEastAsia"/>
              </w:rPr>
              <w:t>)</w:t>
            </w:r>
          </w:p>
        </w:tc>
      </w:tr>
      <w:tr w:rsidR="00006AA6" w:rsidRPr="00D91E74" w:rsidTr="008D0C22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void push(double</w:t>
            </w:r>
            <w:r w:rsidRPr="00051BEA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006AA6" w:rsidRP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Добавление числа наверх стека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C61816">
              <w:rPr>
                <w:rFonts w:eastAsiaTheme="majorEastAsia"/>
                <w:lang w:val="en-US"/>
              </w:rPr>
              <w:t>O(</w:t>
            </w:r>
            <w:r w:rsidR="008D0C22">
              <w:rPr>
                <w:rFonts w:eastAsiaTheme="majorEastAsia"/>
                <w:lang w:val="en-US"/>
              </w:rPr>
              <w:t>n</w:t>
            </w:r>
            <w:r w:rsidRPr="00C61816">
              <w:rPr>
                <w:rFonts w:eastAsiaTheme="majorEastAsia"/>
              </w:rPr>
              <w:t>)</w:t>
            </w:r>
          </w:p>
        </w:tc>
      </w:tr>
      <w:tr w:rsidR="00006AA6" w:rsidRPr="00006AA6" w:rsidTr="008D0C22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051BEA">
              <w:rPr>
                <w:rFonts w:eastAsiaTheme="majorEastAsia"/>
                <w:lang w:val="en-US"/>
              </w:rPr>
              <w:t>size_t</w:t>
            </w:r>
            <w:proofErr w:type="spellEnd"/>
            <w:r w:rsidRPr="00051BEA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051BEA">
              <w:rPr>
                <w:rFonts w:eastAsiaTheme="majorEastAsia"/>
                <w:lang w:val="en-US"/>
              </w:rPr>
              <w:t>getSize</w:t>
            </w:r>
            <w:proofErr w:type="spellEnd"/>
            <w:r w:rsidRPr="00051BE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P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Возвращение количества элементов в стеке 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C61816">
              <w:rPr>
                <w:rFonts w:eastAsiaTheme="majorEastAsia"/>
                <w:lang w:val="en-US"/>
              </w:rPr>
              <w:t>O(</w:t>
            </w:r>
            <w:r w:rsidR="008D0C22">
              <w:rPr>
                <w:rFonts w:eastAsiaTheme="majorEastAsia"/>
                <w:lang w:val="en-US"/>
              </w:rPr>
              <w:t>1</w:t>
            </w:r>
            <w:r w:rsidRPr="00C61816">
              <w:rPr>
                <w:rFonts w:eastAsiaTheme="majorEastAsia"/>
              </w:rPr>
              <w:t>)</w:t>
            </w:r>
          </w:p>
        </w:tc>
      </w:tr>
      <w:tr w:rsidR="00006AA6" w:rsidRPr="00D91E74" w:rsidTr="008D0C22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 w:rsidRPr="00051BEA">
              <w:rPr>
                <w:rFonts w:eastAsiaTheme="majorEastAsia"/>
                <w:lang w:val="en-US"/>
              </w:rPr>
              <w:t xml:space="preserve">bool </w:t>
            </w:r>
            <w:proofErr w:type="spellStart"/>
            <w:r w:rsidRPr="00051BEA">
              <w:rPr>
                <w:rFonts w:eastAsiaTheme="majorEastAsia"/>
                <w:lang w:val="en-US"/>
              </w:rPr>
              <w:t>isEmpty</w:t>
            </w:r>
            <w:proofErr w:type="spellEnd"/>
            <w:r w:rsidRPr="00051BE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P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Проверка стека на пустоту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C61816">
              <w:rPr>
                <w:rFonts w:eastAsiaTheme="majorEastAsia"/>
                <w:lang w:val="en-US"/>
              </w:rPr>
              <w:t>O(</w:t>
            </w:r>
            <w:r w:rsidR="008D0C22">
              <w:rPr>
                <w:rFonts w:eastAsiaTheme="majorEastAsia"/>
                <w:lang w:val="en-US"/>
              </w:rPr>
              <w:t>1</w:t>
            </w:r>
            <w:r w:rsidRPr="00C61816">
              <w:rPr>
                <w:rFonts w:eastAsiaTheme="majorEastAsia"/>
              </w:rPr>
              <w:t>)</w:t>
            </w:r>
          </w:p>
        </w:tc>
      </w:tr>
      <w:tr w:rsidR="00006AA6" w:rsidRPr="00D91E74" w:rsidTr="008D0C22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 w:rsidRPr="00051BEA">
              <w:rPr>
                <w:rFonts w:eastAsiaTheme="majorEastAsia"/>
                <w:lang w:val="en-US"/>
              </w:rPr>
              <w:t>void clear()</w:t>
            </w:r>
          </w:p>
        </w:tc>
        <w:tc>
          <w:tcPr>
            <w:tcW w:w="4959" w:type="dxa"/>
          </w:tcPr>
          <w:p w:rsidR="00006AA6" w:rsidRP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Очистка стека от элементов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C61816">
              <w:rPr>
                <w:rFonts w:eastAsiaTheme="majorEastAsia"/>
                <w:lang w:val="en-US"/>
              </w:rPr>
              <w:t>O(</w:t>
            </w:r>
            <w:r w:rsidR="008D0C22">
              <w:rPr>
                <w:rFonts w:eastAsiaTheme="majorEastAsia"/>
                <w:lang w:val="en-US"/>
              </w:rPr>
              <w:t>n</w:t>
            </w:r>
            <w:r w:rsidRPr="00C61816">
              <w:rPr>
                <w:rFonts w:eastAsiaTheme="majorEastAsia"/>
              </w:rPr>
              <w:t>)</w:t>
            </w:r>
          </w:p>
        </w:tc>
      </w:tr>
      <w:tr w:rsidR="00051BEA" w:rsidRPr="00D91E74" w:rsidTr="008D0C22">
        <w:tc>
          <w:tcPr>
            <w:tcW w:w="9606" w:type="dxa"/>
            <w:gridSpan w:val="3"/>
            <w:vAlign w:val="center"/>
          </w:tcPr>
          <w:p w:rsidR="00051BEA" w:rsidRPr="00051BEA" w:rsidRDefault="00051BEA" w:rsidP="008D0C22">
            <w:pPr>
              <w:ind w:firstLine="0"/>
              <w:jc w:val="center"/>
              <w:rPr>
                <w:rFonts w:eastAsiaTheme="majorEastAsia"/>
                <w:b/>
                <w:lang w:val="en-US"/>
              </w:rPr>
            </w:pPr>
            <w:r w:rsidRPr="00051BEA">
              <w:rPr>
                <w:rFonts w:eastAsiaTheme="majorEastAsia"/>
                <w:b/>
                <w:lang w:val="en-US"/>
              </w:rPr>
              <w:t>Class postfix</w:t>
            </w:r>
          </w:p>
        </w:tc>
      </w:tr>
      <w:tr w:rsidR="00006AA6" w:rsidRPr="00006AA6" w:rsidTr="008D0C22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postfix(</w:t>
            </w:r>
            <w:proofErr w:type="spellStart"/>
            <w:r>
              <w:rPr>
                <w:rFonts w:eastAsiaTheme="majorEastAsia"/>
                <w:lang w:val="en-US"/>
              </w:rPr>
              <w:t>strl</w:t>
            </w:r>
            <w:proofErr w:type="spellEnd"/>
            <w:r w:rsidRPr="00051BEA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006AA6" w:rsidRP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Конструктор постфиксной форму по инфиксной 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B2448C">
              <w:rPr>
                <w:rFonts w:eastAsiaTheme="majorEastAsia"/>
                <w:lang w:val="en-US"/>
              </w:rPr>
              <w:t>O(n</w:t>
            </w:r>
            <w:r w:rsidRPr="00B2448C">
              <w:rPr>
                <w:rFonts w:eastAsiaTheme="majorEastAsia"/>
              </w:rPr>
              <w:t>)</w:t>
            </w:r>
          </w:p>
        </w:tc>
      </w:tr>
      <w:tr w:rsidR="00006AA6" w:rsidRPr="00006AA6" w:rsidTr="008D0C22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051BEA">
              <w:rPr>
                <w:rFonts w:eastAsiaTheme="majorEastAsia"/>
                <w:lang w:val="en-US"/>
              </w:rPr>
              <w:t>strl</w:t>
            </w:r>
            <w:proofErr w:type="spellEnd"/>
            <w:r w:rsidRPr="00051BEA">
              <w:rPr>
                <w:rFonts w:eastAsiaTheme="majorEastAsia"/>
                <w:lang w:val="en-US"/>
              </w:rPr>
              <w:t xml:space="preserve"> calculate()</w:t>
            </w:r>
          </w:p>
        </w:tc>
        <w:tc>
          <w:tcPr>
            <w:tcW w:w="4959" w:type="dxa"/>
          </w:tcPr>
          <w:p w:rsidR="00006AA6" w:rsidRP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Расчет результата в постфиксной форме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B2448C">
              <w:rPr>
                <w:rFonts w:eastAsiaTheme="majorEastAsia"/>
                <w:lang w:val="en-US"/>
              </w:rPr>
              <w:t>O(n</w:t>
            </w:r>
            <w:r w:rsidR="008D0C22">
              <w:rPr>
                <w:rFonts w:eastAsiaTheme="majorEastAsia"/>
                <w:lang w:val="en-US"/>
              </w:rPr>
              <w:t>^2</w:t>
            </w:r>
            <w:r w:rsidRPr="00B2448C">
              <w:rPr>
                <w:rFonts w:eastAsiaTheme="majorEastAsia"/>
              </w:rPr>
              <w:t>)</w:t>
            </w:r>
          </w:p>
        </w:tc>
      </w:tr>
      <w:tr w:rsidR="00006AA6" w:rsidRPr="00D91E74" w:rsidTr="008D0C22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051BEA">
              <w:rPr>
                <w:rFonts w:eastAsiaTheme="majorEastAsia"/>
                <w:lang w:val="en-US"/>
              </w:rPr>
              <w:t>strl</w:t>
            </w:r>
            <w:proofErr w:type="spellEnd"/>
            <w:r w:rsidRPr="00051BEA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051BEA">
              <w:rPr>
                <w:rFonts w:eastAsiaTheme="majorEastAsia"/>
                <w:lang w:val="en-US"/>
              </w:rPr>
              <w:t>getStream</w:t>
            </w:r>
            <w:proofErr w:type="spellEnd"/>
            <w:r w:rsidRPr="00051BE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P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Возврат постфиксной формы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B2448C">
              <w:rPr>
                <w:rFonts w:eastAsiaTheme="majorEastAsia"/>
                <w:lang w:val="en-US"/>
              </w:rPr>
              <w:t>O(</w:t>
            </w:r>
            <w:r w:rsidR="008D0C22">
              <w:rPr>
                <w:rFonts w:eastAsiaTheme="majorEastAsia"/>
                <w:lang w:val="en-US"/>
              </w:rPr>
              <w:t>1</w:t>
            </w:r>
            <w:r w:rsidRPr="00B2448C">
              <w:rPr>
                <w:rFonts w:eastAsiaTheme="majorEastAsia"/>
              </w:rPr>
              <w:t>)</w:t>
            </w:r>
          </w:p>
        </w:tc>
      </w:tr>
      <w:tr w:rsidR="00006AA6" w:rsidRPr="00006AA6" w:rsidTr="008D0C22">
        <w:tc>
          <w:tcPr>
            <w:tcW w:w="3256" w:type="dxa"/>
          </w:tcPr>
          <w:p w:rsidR="00006AA6" w:rsidRDefault="00006AA6" w:rsidP="00006AA6">
            <w:pPr>
              <w:ind w:firstLine="0"/>
              <w:rPr>
                <w:rFonts w:eastAsiaTheme="majorEastAsia"/>
                <w:lang w:val="en-US"/>
              </w:rPr>
            </w:pPr>
            <w:r w:rsidRPr="00051BEA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051BEA">
              <w:rPr>
                <w:rFonts w:eastAsiaTheme="majorEastAsia"/>
                <w:lang w:val="en-US"/>
              </w:rPr>
              <w:t>addOperationToStream</w:t>
            </w:r>
            <w:proofErr w:type="spellEnd"/>
            <w:r w:rsidRPr="00051BE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4959" w:type="dxa"/>
          </w:tcPr>
          <w:p w:rsidR="00006AA6" w:rsidRPr="00006AA6" w:rsidRDefault="00006AA6" w:rsidP="00006AA6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Удаление операции из стека и добавление в выходной поток</w:t>
            </w:r>
          </w:p>
        </w:tc>
        <w:tc>
          <w:tcPr>
            <w:tcW w:w="1391" w:type="dxa"/>
            <w:vAlign w:val="center"/>
          </w:tcPr>
          <w:p w:rsidR="00006AA6" w:rsidRDefault="00006AA6" w:rsidP="008D0C22">
            <w:pPr>
              <w:ind w:firstLine="0"/>
              <w:jc w:val="center"/>
            </w:pPr>
            <w:r w:rsidRPr="00B2448C">
              <w:rPr>
                <w:rFonts w:eastAsiaTheme="majorEastAsia"/>
                <w:lang w:val="en-US"/>
              </w:rPr>
              <w:t>O(</w:t>
            </w:r>
            <w:r w:rsidR="008D0C22">
              <w:rPr>
                <w:rFonts w:eastAsiaTheme="majorEastAsia"/>
                <w:lang w:val="en-US"/>
              </w:rPr>
              <w:t>1</w:t>
            </w:r>
            <w:r w:rsidRPr="00B2448C">
              <w:rPr>
                <w:rFonts w:eastAsiaTheme="majorEastAsia"/>
              </w:rPr>
              <w:t>)</w:t>
            </w:r>
          </w:p>
        </w:tc>
      </w:tr>
    </w:tbl>
    <w:p w:rsidR="008D0C22" w:rsidRDefault="008D0C22" w:rsidP="008D0C22">
      <w:pPr>
        <w:pStyle w:val="Times142"/>
      </w:pPr>
      <w:r w:rsidRPr="008D0C22">
        <w:t>Алгоритм:</w:t>
      </w:r>
    </w:p>
    <w:p w:rsidR="008D0C22" w:rsidRPr="00DB689A" w:rsidRDefault="008D0C22" w:rsidP="008D0C22">
      <w:pPr>
        <w:pStyle w:val="Times142"/>
        <w:rPr>
          <w:rFonts w:ascii="Arial" w:hAnsi="Arial"/>
        </w:rPr>
      </w:pPr>
      <w:r>
        <w:t>Просматриваем выражение слева направо</w:t>
      </w:r>
      <w:r>
        <w:rPr>
          <w:rFonts w:ascii="Arial" w:hAnsi="Arial"/>
        </w:rPr>
        <w:t xml:space="preserve">. </w:t>
      </w:r>
      <w:r>
        <w:t>Если просматриваемый символ является левой скобкой, помещаем его в стек</w:t>
      </w:r>
      <w:r>
        <w:rPr>
          <w:rFonts w:ascii="Arial" w:hAnsi="Arial"/>
        </w:rPr>
        <w:t xml:space="preserve">. </w:t>
      </w:r>
      <w:r>
        <w:t>Если просматриваемый символ – операнд, добавляем его в выходной поток (постфиксную ФЗ)</w:t>
      </w:r>
      <w:r>
        <w:rPr>
          <w:rFonts w:ascii="Arial" w:hAnsi="Arial"/>
        </w:rPr>
        <w:t xml:space="preserve">. </w:t>
      </w:r>
      <w:r>
        <w:t xml:space="preserve">Если просматриваемый символ является правой скобкой, извлекаем из стека все символы до появления левой скобки и добавляем их в </w:t>
      </w:r>
      <w:r>
        <w:lastRenderedPageBreak/>
        <w:t>выходной поток</w:t>
      </w:r>
      <w:r w:rsidR="00DB689A">
        <w:rPr>
          <w:rFonts w:ascii="Arial" w:hAnsi="Arial"/>
        </w:rPr>
        <w:t xml:space="preserve">. </w:t>
      </w:r>
      <w:r>
        <w:t>Если просматриваемый символ является оператором,</w:t>
      </w:r>
      <w:r w:rsidR="00DB689A">
        <w:t xml:space="preserve"> удаляем все операторы из стека, </w:t>
      </w:r>
      <w:r>
        <w:t>пока не увидим</w:t>
      </w:r>
      <w:r w:rsidR="00DB689A">
        <w:t xml:space="preserve"> оператор с меньшим приоритетом,</w:t>
      </w:r>
      <w:r>
        <w:t xml:space="preserve"> и помещаем их в выходной поток</w:t>
      </w:r>
      <w:r w:rsidR="00DB689A">
        <w:t>.</w:t>
      </w:r>
      <w:r>
        <w:t xml:space="preserve"> Затем помещаем просматриваемый оператор в стек. Иначе помещаем просматриваемый оператор в стек сразу.</w:t>
      </w:r>
      <w:r w:rsidR="00DB689A">
        <w:t xml:space="preserve"> Операции с одним аргументом имеют самый высокий приоритет, скобки – самый низкий. Для вычисления </w:t>
      </w:r>
      <w:r w:rsidR="00DB689A">
        <w:t>Просматриваем выражение в постфиксной ФЗ</w:t>
      </w:r>
      <w:r w:rsidR="00DB689A">
        <w:rPr>
          <w:rFonts w:ascii="Arial" w:hAnsi="Arial"/>
        </w:rPr>
        <w:t xml:space="preserve">. </w:t>
      </w:r>
      <w:r w:rsidR="00DB689A">
        <w:t>Если просматриваемый символ является операндом, то помещаем его в стек</w:t>
      </w:r>
      <w:r w:rsidR="00DB689A">
        <w:rPr>
          <w:rFonts w:ascii="Arial" w:hAnsi="Arial"/>
        </w:rPr>
        <w:t xml:space="preserve">. </w:t>
      </w:r>
      <w:r w:rsidR="00DB689A">
        <w:t>Если просматриваемый символ является оператором, то применяем его к операндам, которые извлекаем из стека</w:t>
      </w:r>
    </w:p>
    <w:p w:rsidR="00525E9F" w:rsidRDefault="00D01C43" w:rsidP="00D01C43">
      <w:pPr>
        <w:pStyle w:val="1"/>
      </w:pPr>
      <w:bookmarkStart w:id="1" w:name="_Toc59977832"/>
      <w:r>
        <w:t xml:space="preserve">Описание реализованных </w:t>
      </w:r>
      <w:r>
        <w:rPr>
          <w:lang w:val="en-US"/>
        </w:rPr>
        <w:t>unit</w:t>
      </w:r>
      <w:r w:rsidRPr="008D0C22">
        <w:t>-</w:t>
      </w:r>
      <w:r>
        <w:t>тестов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6"/>
        <w:gridCol w:w="7489"/>
      </w:tblGrid>
      <w:tr w:rsidR="00D01C43" w:rsidTr="00DB689A">
        <w:tc>
          <w:tcPr>
            <w:tcW w:w="1856" w:type="dxa"/>
          </w:tcPr>
          <w:p w:rsidR="00D01C43" w:rsidRDefault="00D01C43" w:rsidP="00D01C43">
            <w:pPr>
              <w:ind w:firstLine="0"/>
            </w:pPr>
            <w:r>
              <w:t>Имя теста</w:t>
            </w:r>
          </w:p>
        </w:tc>
        <w:tc>
          <w:tcPr>
            <w:tcW w:w="7489" w:type="dxa"/>
          </w:tcPr>
          <w:p w:rsidR="00D01C43" w:rsidRDefault="00D01C43" w:rsidP="00D01C43">
            <w:pPr>
              <w:ind w:firstLine="0"/>
            </w:pPr>
            <w:r>
              <w:t>Описание</w:t>
            </w:r>
          </w:p>
        </w:tc>
      </w:tr>
      <w:tr w:rsidR="001D67F3" w:rsidTr="00DB689A">
        <w:tc>
          <w:tcPr>
            <w:tcW w:w="1856" w:type="dxa"/>
          </w:tcPr>
          <w:p w:rsidR="001D67F3" w:rsidRPr="008D0C22" w:rsidRDefault="00DB689A" w:rsidP="001D67F3">
            <w:pPr>
              <w:ind w:firstLine="0"/>
            </w:pPr>
            <w:r w:rsidRPr="00DB689A">
              <w:rPr>
                <w:lang w:val="en-US"/>
              </w:rPr>
              <w:t>СorrectTest1</w:t>
            </w:r>
          </w:p>
        </w:tc>
        <w:tc>
          <w:tcPr>
            <w:tcW w:w="7489" w:type="dxa"/>
          </w:tcPr>
          <w:p w:rsidR="001D67F3" w:rsidRDefault="00DB689A" w:rsidP="001D67F3">
            <w:pPr>
              <w:ind w:firstLine="0"/>
            </w:pPr>
            <w:r>
              <w:t>Закрывающая скобка в начале выражение  - ошибка</w:t>
            </w:r>
          </w:p>
        </w:tc>
      </w:tr>
      <w:tr w:rsidR="001D67F3" w:rsidTr="00DB689A">
        <w:tc>
          <w:tcPr>
            <w:tcW w:w="1856" w:type="dxa"/>
          </w:tcPr>
          <w:p w:rsidR="001D67F3" w:rsidRPr="00103F56" w:rsidRDefault="00DB689A" w:rsidP="001D67F3">
            <w:pPr>
              <w:ind w:firstLine="0"/>
            </w:pPr>
            <w:r>
              <w:rPr>
                <w:lang w:val="en-US"/>
              </w:rPr>
              <w:t>СorrectTest2</w:t>
            </w:r>
          </w:p>
        </w:tc>
        <w:tc>
          <w:tcPr>
            <w:tcW w:w="7489" w:type="dxa"/>
          </w:tcPr>
          <w:p w:rsidR="001D67F3" w:rsidRPr="009604CC" w:rsidRDefault="00DB689A" w:rsidP="001D67F3">
            <w:pPr>
              <w:ind w:firstLine="0"/>
            </w:pPr>
            <w:r>
              <w:t>Нет пробелов между операндами и операциями</w:t>
            </w:r>
          </w:p>
        </w:tc>
      </w:tr>
      <w:tr w:rsidR="001D67F3" w:rsidTr="00DB689A">
        <w:tc>
          <w:tcPr>
            <w:tcW w:w="1856" w:type="dxa"/>
          </w:tcPr>
          <w:p w:rsidR="001D67F3" w:rsidRPr="00103F56" w:rsidRDefault="00DB689A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СorrectTest3</w:t>
            </w:r>
          </w:p>
        </w:tc>
        <w:tc>
          <w:tcPr>
            <w:tcW w:w="7489" w:type="dxa"/>
          </w:tcPr>
          <w:p w:rsidR="001D67F3" w:rsidRPr="009604CC" w:rsidRDefault="00DB689A" w:rsidP="001D67F3">
            <w:pPr>
              <w:ind w:firstLine="0"/>
            </w:pPr>
            <w:r>
              <w:t>Корректная строка</w:t>
            </w:r>
          </w:p>
        </w:tc>
      </w:tr>
      <w:tr w:rsidR="00F65830" w:rsidTr="00DB689A">
        <w:tc>
          <w:tcPr>
            <w:tcW w:w="1856" w:type="dxa"/>
          </w:tcPr>
          <w:p w:rsidR="00F65830" w:rsidRPr="00103F56" w:rsidRDefault="00DB689A" w:rsidP="00F65830">
            <w:pPr>
              <w:ind w:firstLine="0"/>
              <w:rPr>
                <w:lang w:val="en-US"/>
              </w:rPr>
            </w:pPr>
            <w:r w:rsidRPr="00DB689A">
              <w:rPr>
                <w:lang w:val="en-US"/>
              </w:rPr>
              <w:t>ConversionTest1</w:t>
            </w:r>
          </w:p>
        </w:tc>
        <w:tc>
          <w:tcPr>
            <w:tcW w:w="7489" w:type="dxa"/>
          </w:tcPr>
          <w:p w:rsidR="00F65830" w:rsidRPr="009604CC" w:rsidRDefault="00DB689A" w:rsidP="00DB689A">
            <w:pPr>
              <w:ind w:firstLine="0"/>
            </w:pPr>
            <w:r>
              <w:t>Простое выражение</w:t>
            </w:r>
          </w:p>
        </w:tc>
      </w:tr>
      <w:tr w:rsidR="001D67F3" w:rsidTr="00DB689A">
        <w:tc>
          <w:tcPr>
            <w:tcW w:w="1856" w:type="dxa"/>
          </w:tcPr>
          <w:p w:rsidR="001D67F3" w:rsidRPr="00DB689A" w:rsidRDefault="00DB689A" w:rsidP="001D67F3">
            <w:pPr>
              <w:ind w:firstLine="0"/>
            </w:pPr>
            <w:r>
              <w:rPr>
                <w:lang w:val="en-US"/>
              </w:rPr>
              <w:t>ConversionTest2</w:t>
            </w:r>
          </w:p>
        </w:tc>
        <w:tc>
          <w:tcPr>
            <w:tcW w:w="7489" w:type="dxa"/>
          </w:tcPr>
          <w:p w:rsidR="001D67F3" w:rsidRDefault="00DB689A" w:rsidP="001D67F3">
            <w:pPr>
              <w:ind w:firstLine="0"/>
            </w:pPr>
            <w:r>
              <w:t>Тригонометрия</w:t>
            </w:r>
          </w:p>
        </w:tc>
      </w:tr>
      <w:tr w:rsidR="001D67F3" w:rsidTr="00DB689A">
        <w:tc>
          <w:tcPr>
            <w:tcW w:w="1856" w:type="dxa"/>
          </w:tcPr>
          <w:p w:rsidR="001D67F3" w:rsidRPr="00103F56" w:rsidRDefault="00DB689A" w:rsidP="001D67F3">
            <w:pPr>
              <w:ind w:firstLine="0"/>
            </w:pPr>
            <w:r>
              <w:t>ConversionTest3</w:t>
            </w:r>
          </w:p>
        </w:tc>
        <w:tc>
          <w:tcPr>
            <w:tcW w:w="7489" w:type="dxa"/>
          </w:tcPr>
          <w:p w:rsidR="001D67F3" w:rsidRDefault="00DB689A" w:rsidP="001D67F3">
            <w:pPr>
              <w:tabs>
                <w:tab w:val="left" w:pos="1695"/>
              </w:tabs>
              <w:ind w:firstLine="0"/>
            </w:pPr>
            <w:r>
              <w:t>Деление</w:t>
            </w:r>
          </w:p>
        </w:tc>
      </w:tr>
      <w:tr w:rsidR="001D67F3" w:rsidTr="00DB689A">
        <w:tc>
          <w:tcPr>
            <w:tcW w:w="1856" w:type="dxa"/>
          </w:tcPr>
          <w:p w:rsidR="001D67F3" w:rsidRPr="00D03797" w:rsidRDefault="00DB689A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ConversionTest4</w:t>
            </w:r>
          </w:p>
        </w:tc>
        <w:tc>
          <w:tcPr>
            <w:tcW w:w="7489" w:type="dxa"/>
          </w:tcPr>
          <w:p w:rsidR="001D67F3" w:rsidRDefault="00DB689A" w:rsidP="00F65830">
            <w:pPr>
              <w:tabs>
                <w:tab w:val="left" w:pos="1695"/>
              </w:tabs>
              <w:ind w:firstLine="0"/>
            </w:pPr>
            <w:r>
              <w:t>Степень</w:t>
            </w:r>
          </w:p>
        </w:tc>
      </w:tr>
      <w:tr w:rsidR="00DB689A" w:rsidTr="00DB689A">
        <w:tc>
          <w:tcPr>
            <w:tcW w:w="1856" w:type="dxa"/>
          </w:tcPr>
          <w:p w:rsidR="00DB689A" w:rsidRDefault="00DB689A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ConversionTest5</w:t>
            </w:r>
          </w:p>
        </w:tc>
        <w:tc>
          <w:tcPr>
            <w:tcW w:w="7489" w:type="dxa"/>
          </w:tcPr>
          <w:p w:rsidR="00DB689A" w:rsidRDefault="00DB689A" w:rsidP="00F65830">
            <w:pPr>
              <w:tabs>
                <w:tab w:val="left" w:pos="1695"/>
              </w:tabs>
              <w:ind w:firstLine="0"/>
            </w:pPr>
            <w:r>
              <w:t>Много скобок</w:t>
            </w:r>
          </w:p>
        </w:tc>
      </w:tr>
      <w:tr w:rsidR="00F65830" w:rsidTr="00DB689A">
        <w:tc>
          <w:tcPr>
            <w:tcW w:w="1856" w:type="dxa"/>
          </w:tcPr>
          <w:p w:rsidR="00F65830" w:rsidRPr="00D03797" w:rsidRDefault="00DB689A" w:rsidP="00F65830">
            <w:pPr>
              <w:ind w:firstLine="0"/>
              <w:rPr>
                <w:lang w:val="en-US"/>
              </w:rPr>
            </w:pPr>
            <w:r w:rsidRPr="00DB689A">
              <w:rPr>
                <w:lang w:val="en-US"/>
              </w:rPr>
              <w:t>CalculateTest1</w:t>
            </w:r>
          </w:p>
        </w:tc>
        <w:tc>
          <w:tcPr>
            <w:tcW w:w="7489" w:type="dxa"/>
          </w:tcPr>
          <w:p w:rsidR="00F65830" w:rsidRDefault="00DB689A" w:rsidP="00F65830">
            <w:pPr>
              <w:ind w:firstLine="0"/>
            </w:pPr>
            <w:r>
              <w:t>Много скобок</w:t>
            </w:r>
          </w:p>
        </w:tc>
      </w:tr>
      <w:tr w:rsidR="00F65830" w:rsidTr="00DB689A">
        <w:tc>
          <w:tcPr>
            <w:tcW w:w="1856" w:type="dxa"/>
          </w:tcPr>
          <w:p w:rsidR="00F65830" w:rsidRPr="00103F56" w:rsidRDefault="00DB689A" w:rsidP="00F65830">
            <w:pPr>
              <w:ind w:firstLine="0"/>
            </w:pPr>
            <w:r>
              <w:t>CalculateTest2</w:t>
            </w:r>
          </w:p>
        </w:tc>
        <w:tc>
          <w:tcPr>
            <w:tcW w:w="7489" w:type="dxa"/>
          </w:tcPr>
          <w:p w:rsidR="00F65830" w:rsidRDefault="00DB689A" w:rsidP="00F65830">
            <w:pPr>
              <w:tabs>
                <w:tab w:val="left" w:pos="1695"/>
              </w:tabs>
              <w:ind w:firstLine="0"/>
            </w:pPr>
            <w:r>
              <w:t>Тригонометрия</w:t>
            </w:r>
          </w:p>
        </w:tc>
      </w:tr>
      <w:tr w:rsidR="001D67F3" w:rsidTr="00DB689A">
        <w:tc>
          <w:tcPr>
            <w:tcW w:w="1856" w:type="dxa"/>
          </w:tcPr>
          <w:p w:rsidR="001D67F3" w:rsidRPr="00D03797" w:rsidRDefault="00DB689A" w:rsidP="001D67F3">
            <w:pPr>
              <w:ind w:firstLine="0"/>
              <w:rPr>
                <w:lang w:val="en-US"/>
              </w:rPr>
            </w:pPr>
            <w:r>
              <w:t>CalculateTest3</w:t>
            </w:r>
          </w:p>
        </w:tc>
        <w:tc>
          <w:tcPr>
            <w:tcW w:w="7489" w:type="dxa"/>
          </w:tcPr>
          <w:p w:rsidR="001D67F3" w:rsidRDefault="00DB689A" w:rsidP="00F65830">
            <w:pPr>
              <w:tabs>
                <w:tab w:val="left" w:pos="1695"/>
              </w:tabs>
              <w:ind w:firstLine="0"/>
            </w:pPr>
            <w:r>
              <w:t>Тригонометрия</w:t>
            </w:r>
          </w:p>
        </w:tc>
      </w:tr>
      <w:tr w:rsidR="00DB689A" w:rsidTr="00DB689A">
        <w:tc>
          <w:tcPr>
            <w:tcW w:w="1856" w:type="dxa"/>
          </w:tcPr>
          <w:p w:rsidR="00DB689A" w:rsidRPr="00F65830" w:rsidRDefault="00DB689A" w:rsidP="001D67F3">
            <w:pPr>
              <w:ind w:firstLine="0"/>
            </w:pPr>
            <w:r>
              <w:t>CalculateTest4</w:t>
            </w:r>
          </w:p>
        </w:tc>
        <w:tc>
          <w:tcPr>
            <w:tcW w:w="7489" w:type="dxa"/>
          </w:tcPr>
          <w:p w:rsidR="00DB689A" w:rsidRDefault="00DB689A" w:rsidP="00F65830">
            <w:pPr>
              <w:tabs>
                <w:tab w:val="left" w:pos="1695"/>
              </w:tabs>
              <w:ind w:firstLine="0"/>
            </w:pPr>
            <w:r>
              <w:t>Натуральный логарифм</w:t>
            </w:r>
          </w:p>
        </w:tc>
      </w:tr>
      <w:tr w:rsidR="00DB689A" w:rsidTr="00DB689A">
        <w:tc>
          <w:tcPr>
            <w:tcW w:w="1856" w:type="dxa"/>
          </w:tcPr>
          <w:p w:rsidR="00DB689A" w:rsidRPr="00F65830" w:rsidRDefault="00DB689A" w:rsidP="001D67F3">
            <w:pPr>
              <w:ind w:firstLine="0"/>
            </w:pPr>
            <w:r>
              <w:t>CalculateTest5</w:t>
            </w:r>
          </w:p>
        </w:tc>
        <w:tc>
          <w:tcPr>
            <w:tcW w:w="7489" w:type="dxa"/>
          </w:tcPr>
          <w:p w:rsidR="00DB689A" w:rsidRDefault="00DB689A" w:rsidP="00F65830">
            <w:pPr>
              <w:tabs>
                <w:tab w:val="left" w:pos="1695"/>
              </w:tabs>
              <w:ind w:firstLine="0"/>
            </w:pPr>
            <w:r>
              <w:t>Большие числа</w:t>
            </w:r>
          </w:p>
        </w:tc>
      </w:tr>
    </w:tbl>
    <w:p w:rsidR="00D01C43" w:rsidRDefault="00D02B94" w:rsidP="00D02B94">
      <w:pPr>
        <w:pStyle w:val="1"/>
      </w:pPr>
      <w:bookmarkStart w:id="2" w:name="_Toc59977833"/>
      <w:r>
        <w:t>Код программы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2B94" w:rsidTr="00D02B94">
        <w:tc>
          <w:tcPr>
            <w:tcW w:w="9345" w:type="dxa"/>
          </w:tcPr>
          <w:p w:rsidR="00D02B94" w:rsidRPr="00DB689A" w:rsidRDefault="00DB689A" w:rsidP="001D67F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Strl.h</w:t>
            </w:r>
            <w:proofErr w:type="spellEnd"/>
          </w:p>
        </w:tc>
      </w:tr>
      <w:tr w:rsidR="00D02B94" w:rsidTr="00D02B94">
        <w:tc>
          <w:tcPr>
            <w:tcW w:w="9345" w:type="dxa"/>
          </w:tcPr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#pragma once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fstream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&gt;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cmath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&gt;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ifndef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STRL_H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#define STRL_H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DB689A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N = 128;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private: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char p[N];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size;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public: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DB689A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char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[N])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while (size &lt; N &amp;&amp;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[size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] !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= '\0') p[size] =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arr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[size++];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double value) { //parsing double to string using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sprintf</w:t>
            </w:r>
            <w:proofErr w:type="spellEnd"/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char temp[N];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lastRenderedPageBreak/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sprintf_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s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temp, "%f", value);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= 0;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&lt; N &amp;&amp; ((temp[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] &gt;= '0' &amp;&amp; temp[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]&lt;='9') || temp[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] == '.' || temp[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] == '-'))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p[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] = temp[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++];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size =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~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//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delete[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] p;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 xml:space="preserve">char&amp;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operator[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] 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return p[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];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&amp; operator+= (char added)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/adding single char to string`s end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p[size++] = added;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return *this;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&amp; operator+= 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added)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added.getSize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++)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p[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size +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added.p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];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size +=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added.getSize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() + 1;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p[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size - 1] = ' ';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return *this;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friend bool operator== 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first_compared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second_compared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first_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compared.size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 !=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second_compared.size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) return false;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first_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compared.size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++)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first_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compared.p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] !=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second_compared.p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]) return false;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return true;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 xml:space="preserve">friend bool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operator!=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first_compared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second_compared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first_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compared.size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 !=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second_compared.size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) return true;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first_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compared.size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++)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first_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compared.p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] !=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second_compared.p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]) return true;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return false;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/*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first_compared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second_compared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) return false;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return true;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*/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/*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friend bool operator== 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first_compared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char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second_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compared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[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128])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*/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return size;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input(</w:t>
            </w:r>
            <w:proofErr w:type="spellStart"/>
            <w:proofErr w:type="gramEnd"/>
            <w:r w:rsidRPr="00DB689A">
              <w:rPr>
                <w:sz w:val="16"/>
                <w:szCs w:val="16"/>
                <w:lang w:val="en-US"/>
              </w:rPr>
              <w:t>fstream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&amp; f){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char s = ' ';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f &gt;&gt;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noskipws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while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f.eof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())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f &gt;&gt; s;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s !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= '\n' &amp;&amp; !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f.eof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()) p[size++] = s;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break;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lastRenderedPageBreak/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output(</w:t>
            </w:r>
            <w:proofErr w:type="spellStart"/>
            <w:proofErr w:type="gramEnd"/>
            <w:r w:rsidRPr="00DB689A">
              <w:rPr>
                <w:sz w:val="16"/>
                <w:szCs w:val="16"/>
                <w:lang w:val="en-US"/>
              </w:rPr>
              <w:t>fstream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&amp; f)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= 0;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&lt; size) f &lt;&lt; p[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++];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isDigit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((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p[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0] &gt;= '0' &amp;&amp; p[0] &lt;= '9') || *this == "pi" || *this == "e") return true;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if (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p[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0] == '-' &amp;&amp; p[1] &gt;= '0' &amp;&amp; p[1] &lt;= '9') return true;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return false;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isOperation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getOperationWeight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 == -1) return false;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return true;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getOperationWeight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(*this == "(" || *this == ")") return 0;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if (*this == "+" || *this == "-") return 1;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if (*this == "*" || *this == "/" || *this == "%") return 2;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if (*this == "^") return 3;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if (*this == "cos" || *this == "sin" || *this == "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tg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" || *this == "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ctg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" || *this == "ln" || *this == "log" || *this == "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sqrt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") return 4;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return -1;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 xml:space="preserve">double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perform(</w:t>
            </w:r>
            <w:proofErr w:type="spellStart"/>
            <w:proofErr w:type="gramEnd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first_operand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) { //carrying out operations with single operand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double operand =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atof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first_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operand.p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(*this == "cos") return cos(operand);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(*this == "sin") return sin(operand);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(*this == "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tg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") return tan(operand);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(*this == "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ctg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") return 1 / tan(operand);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(*this == "ln") return log(operand);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(*this == "log") return log10(operand);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(*this == "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sqrt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") return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sqrt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(operand);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 xml:space="preserve">double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perform(</w:t>
            </w:r>
            <w:proofErr w:type="spellStart"/>
            <w:proofErr w:type="gramEnd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first_operand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second_operand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) { //carrying out operations with 2 operands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double second =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atof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first_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operand.p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); // in case we are taking two operands they already swapped in stack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double first =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atof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second_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operand.p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); // we need to swap them again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(*this == "+") return first + second;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(*this == "-") return first - second;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(*this == "*") return first * second;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(*this == "/") return first / second;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if (*this == "%") return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fmod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first, second);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if (*this == "^") return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pow(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first, second);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isCorrectInfix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DB689A">
              <w:rPr>
                <w:sz w:val="16"/>
                <w:szCs w:val="16"/>
                <w:lang w:val="en-US"/>
              </w:rPr>
              <w:t>fstream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toOut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bracketsCount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= 0;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cur;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&lt;= size;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++)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(p[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DB689A">
              <w:rPr>
                <w:sz w:val="16"/>
                <w:szCs w:val="16"/>
                <w:lang w:val="en-US"/>
              </w:rPr>
              <w:t>] !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= ' ' &amp;&amp;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!= size) cur += p[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];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cur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.isOperation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 &amp;&amp; !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cur.isDigit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toOut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&lt;&lt; "\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nUnknown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character detected at " &lt;&lt;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&lt;&lt; " position is ";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cur.output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toOut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return false;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if (cur == "(")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bracketsCount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+= 1;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if (cur == ")")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bracketsCount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&gt; 0)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bracketsCount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-= 1;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lastRenderedPageBreak/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toOut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&lt;&lt; "\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nIncorrect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placement of brackets";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return false;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cur = "";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bracketsCount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) return true;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toOut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&lt;&lt; "\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nIncorrect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placement of brackets";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return false;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};</w:t>
            </w:r>
          </w:p>
          <w:p w:rsidR="00D02B94" w:rsidRPr="00D02B94" w:rsidRDefault="00DB689A" w:rsidP="00DB689A">
            <w:pPr>
              <w:ind w:firstLine="0"/>
              <w:rPr>
                <w:sz w:val="16"/>
                <w:szCs w:val="16"/>
              </w:rPr>
            </w:pPr>
            <w:r w:rsidRPr="00DB689A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endif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// !STRL_H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DB689A" w:rsidP="00D02B9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Elem.h</w:t>
            </w:r>
            <w:proofErr w:type="spellEnd"/>
          </w:p>
        </w:tc>
      </w:tr>
      <w:tr w:rsidR="00D02B94" w:rsidTr="00D02B94">
        <w:tc>
          <w:tcPr>
            <w:tcW w:w="9345" w:type="dxa"/>
          </w:tcPr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#pragma once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strl.h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"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ifndef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ELEM_H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#define ELEM_H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private: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symbol;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weight;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* next;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public: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elem_symbol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elem_next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symbol =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elem_symbol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next =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elem_next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weight =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elem_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symbol.getOperationWeight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double value,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elem_next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symbol = value;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next =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elem_next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weight = -1;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~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isBracket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(symbol == "(" || symbol == ")") return true;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return false;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return next;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getWeight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return weight;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getSymbol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return symbol;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};</w:t>
            </w:r>
          </w:p>
          <w:p w:rsidR="00D02B94" w:rsidRDefault="00DB689A" w:rsidP="00DB689A">
            <w:pPr>
              <w:ind w:firstLine="0"/>
            </w:pPr>
            <w:r w:rsidRPr="00DB689A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endif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// !ELEM_H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DB689A" w:rsidP="00D02B9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Stack.h</w:t>
            </w:r>
            <w:proofErr w:type="spellEnd"/>
          </w:p>
        </w:tc>
      </w:tr>
      <w:tr w:rsidR="00D02B94" w:rsidTr="00D02B94">
        <w:tc>
          <w:tcPr>
            <w:tcW w:w="9345" w:type="dxa"/>
          </w:tcPr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lastRenderedPageBreak/>
              <w:t>#pragma once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elem.h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"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ifndef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STACK_H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#define STACK_H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class stack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private: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size;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* top;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public: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stack(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    size = 0;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    top =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~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stack(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getTop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    return *top;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pop(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* temp = top;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    top = top-&gt;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    delete temp;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    size--;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push(</w:t>
            </w:r>
            <w:proofErr w:type="spellStart"/>
            <w:proofErr w:type="gramEnd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value)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    top = new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value, top);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    size++;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push(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double value)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    top = new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value, top);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    size++;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    return size;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bool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    if (size == 0) return true;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    else return false;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    while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isEmpty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()) pop();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    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};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02B94" w:rsidRPr="00D02B94" w:rsidRDefault="00DB689A" w:rsidP="00DB689A">
            <w:pPr>
              <w:ind w:firstLine="0"/>
              <w:rPr>
                <w:sz w:val="16"/>
                <w:szCs w:val="16"/>
              </w:rPr>
            </w:pPr>
            <w:r w:rsidRPr="00DB689A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endif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// !STACK_H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DB689A" w:rsidP="00F65830">
            <w:pPr>
              <w:ind w:firstLine="0"/>
              <w:rPr>
                <w:sz w:val="18"/>
                <w:szCs w:val="16"/>
                <w:lang w:val="en-US"/>
              </w:rPr>
            </w:pPr>
            <w:proofErr w:type="spellStart"/>
            <w:r>
              <w:rPr>
                <w:szCs w:val="16"/>
                <w:lang w:val="en-US"/>
              </w:rPr>
              <w:t>Postfix.h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#pragma once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ifndef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POSTFIX_H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stack.h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"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strl.h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"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#define POSTFIX_H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class postfix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private: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lastRenderedPageBreak/>
              <w:tab/>
              <w:t>stack operations;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outstream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public: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postfix(</w:t>
            </w:r>
            <w:proofErr w:type="spellStart"/>
            <w:proofErr w:type="gramEnd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infix) { //convert correct infix form to postfix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cur;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curOperationWeight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= 0;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bool flag = false;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&lt;=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infix.getSize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++)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(infix[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DB689A">
              <w:rPr>
                <w:sz w:val="16"/>
                <w:szCs w:val="16"/>
                <w:lang w:val="en-US"/>
              </w:rPr>
              <w:t>] !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= ' ' &amp;&amp;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!=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infix.getSize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()) cur += infix[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];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if (cur == "(") 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operations.push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(cur);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if (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cur.isDigit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())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outstream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+= cur;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if (cur == ")")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while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operations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.isEmpty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() &amp;&amp;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operations.getTop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().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getSymbol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 != "(")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addOperationToStream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operations.pop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cur !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= " ")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curOperationWeight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cur.getOperationWeight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while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operations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.isEmpty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() &amp;&amp;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operations.getTop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().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getWeight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() &gt;=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curOperationWeight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)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addOperationToStream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operations.push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(cur);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cur = "";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while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operations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.isEmpty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())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addOperationToStream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calculate(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 { //calculating expression in postfix form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double res = 0;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cur;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outstream.getSize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++)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outstream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DB689A">
              <w:rPr>
                <w:sz w:val="16"/>
                <w:szCs w:val="16"/>
                <w:lang w:val="en-US"/>
              </w:rPr>
              <w:t>] !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= ' ') cur +=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outstream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];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cur.isDigit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())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if (cur == "pi") cur = 3.1415926535;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if (cur == "e") cur = 2.71828182846;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operations.push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(cur);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if (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cur.getOperationWeight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() == 4)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res =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cur.perform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operations.getTop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().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getSymbol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operations.pop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operations.push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(res);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else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res =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cur.perform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operations.getTop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().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getSymbol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operations.getTop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().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()-&gt;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getSymbol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operations.pop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operations.pop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operations.push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(res);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cur = "";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operations.getTop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().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getSymbol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getStream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lastRenderedPageBreak/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outstream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addOperationToStream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 { // removing current operation from stack and place to output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outstream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+= 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operations.getTop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().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getSymbol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operations.pop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};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endif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/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/ !POSTFIX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_H</w:t>
            </w:r>
          </w:p>
          <w:p w:rsidR="00F65830" w:rsidRPr="00F65830" w:rsidRDefault="00F65830" w:rsidP="00F65830">
            <w:pPr>
              <w:ind w:firstLine="0"/>
              <w:rPr>
                <w:sz w:val="16"/>
                <w:szCs w:val="16"/>
                <w:lang w:val="en-US"/>
              </w:rPr>
            </w:pPr>
          </w:p>
        </w:tc>
      </w:tr>
      <w:tr w:rsidR="00F65830" w:rsidTr="00D02B94">
        <w:tc>
          <w:tcPr>
            <w:tcW w:w="9345" w:type="dxa"/>
          </w:tcPr>
          <w:p w:rsidR="00F65830" w:rsidRPr="00F65830" w:rsidRDefault="00DB689A" w:rsidP="00F65830">
            <w:pPr>
              <w:ind w:firstLine="0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lastRenderedPageBreak/>
              <w:t>TermWorkUnitTest.cpp</w:t>
            </w:r>
          </w:p>
        </w:tc>
      </w:tr>
      <w:tr w:rsidR="00F65830" w:rsidTr="00D02B94">
        <w:tc>
          <w:tcPr>
            <w:tcW w:w="9345" w:type="dxa"/>
          </w:tcPr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pch.h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"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CppUnitTest.h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"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#include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"..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termWork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postfix.h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"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#include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"..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termWork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strl.h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"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using namespace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Microsoft::</w:t>
            </w:r>
            <w:proofErr w:type="spellStart"/>
            <w:proofErr w:type="gramEnd"/>
            <w:r w:rsidRPr="00DB689A">
              <w:rPr>
                <w:sz w:val="16"/>
                <w:szCs w:val="16"/>
                <w:lang w:val="en-US"/>
              </w:rPr>
              <w:t>VisualStudio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CppUnitTestFramework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namespace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TermWorkUnitTest</w:t>
            </w:r>
            <w:proofErr w:type="spellEnd"/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TEST_CLASS(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TermWorkUnitTest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)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public: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infix;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TEST_METHOD(СorrectTest1)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infix = ") 2 + 2";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fstream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f;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B689A">
              <w:rPr>
                <w:sz w:val="16"/>
                <w:szCs w:val="16"/>
                <w:lang w:val="en-US"/>
              </w:rPr>
              <w:t>IsFalse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infix.isCorrectInfix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(f));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TEST_METHOD(СorrectTest2)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infix = "2+2";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fstream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f;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B689A">
              <w:rPr>
                <w:sz w:val="16"/>
                <w:szCs w:val="16"/>
                <w:lang w:val="en-US"/>
              </w:rPr>
              <w:t>IsFalse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infix.isCorrectInfix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(f));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TEST_METHOD(СorrectTest3)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infix =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"( 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 2 + 2 ) * 2 ) / 8";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fstream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f;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B689A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infix.isCorrectInfix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(f));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TEST_METHOD(ConversionTest1)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infix =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"( 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 2 + 2 ) * 2 ) / 8";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postfix pf(infix);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B689A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pf.getStream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 == "2 2 + 2 * 8 / ");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TEST_METHOD(ConversionTest2)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infix = "cos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( pi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 * 2 - ( 2 * pi ) )";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postfix pf(infix);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B689A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pf.getStream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 == "pi 2 * 2 pi * - cos ");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TEST_METHOD(ConversionTest3)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lastRenderedPageBreak/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infix = "10 + 3 * 5 /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( 16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 - 4 )";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postfix pf(infix);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B689A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pf.getStream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 == "10 3 5 * 16 4 - / + ");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TEST_METHOD(ConversionTest4)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infix = "5 * 3 ^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( 4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 - 2 )";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postfix pf(infix);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B689A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pf.getStream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 == "5 3 4 2 - ^ * ");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TEST_METHOD(ConversionTest5)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infix =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"( 2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 + ( 3 + ( 4 + ( 5 + 6 * ( 7 + 8 ) ) ) ) )";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postfix pf(infix);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B689A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pf.getStream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 == "2 3 4 5 6 7 8 + * + + + + ");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TEST_METHOD(CalculateTest1)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infix =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"( 2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 + ( 3 + ( 4 + ( 5 + 6 * ( 7 + 8 ) ) ) ) )";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postfix pf(infix);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B689A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pf.calculate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 == 104);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TEST_METHOD(CalculateTest2)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infix = "cos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( pi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 * 2 - ( 2 * pi ) )";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postfix pf(infix);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B689A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pf.calculate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 == 1);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TEST_METHOD(CalculateTest3)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 xml:space="preserve">infix =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"( 2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 + 3 * ( 4 ^ cos ( pi / 4 ) ) )";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postfix pf(infix);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B689A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pf.calculate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 == 9.995435);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TEST_METHOD(CalculateTest4)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infix = "ln e";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postfix pf(infix);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B689A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pf.calculate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 == 1);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TEST_METHOD(CalculateTest5)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infix = "2382323.471247 * 35612731287312.415467126412";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postfix pf(infix);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DB689A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pf.calculate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() == 84841045620976762880.000000);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};</w:t>
            </w:r>
          </w:p>
          <w:p w:rsidR="00F65830" w:rsidRPr="00F65830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}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DB689A" w:rsidP="00F65830">
            <w:pPr>
              <w:ind w:firstLine="0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lastRenderedPageBreak/>
              <w:t>Main.cpp</w:t>
            </w:r>
          </w:p>
        </w:tc>
      </w:tr>
      <w:tr w:rsidR="00F65830" w:rsidTr="00D02B94">
        <w:tc>
          <w:tcPr>
            <w:tcW w:w="9345" w:type="dxa"/>
          </w:tcPr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fstream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&gt;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iostream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&gt;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strl.h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"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postfix.h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"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 xml:space="preserve">using namespace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DB689A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B689A">
              <w:rPr>
                <w:sz w:val="16"/>
                <w:szCs w:val="16"/>
                <w:lang w:val="en-US"/>
              </w:rPr>
              <w:t>main(</w:t>
            </w:r>
            <w:proofErr w:type="gramEnd"/>
            <w:r w:rsidRPr="00DB689A">
              <w:rPr>
                <w:sz w:val="16"/>
                <w:szCs w:val="16"/>
                <w:lang w:val="en-US"/>
              </w:rPr>
              <w:t>){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fstream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input, output;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input.open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("input.txt",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ios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::in);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output.open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 xml:space="preserve">("output.txt", 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ios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>::out);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strl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infix;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infix.input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(input);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infix.output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(output);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infix.isCorrectInfix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(output)) {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postfix pf(infix);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output &lt;&lt; "\</w:t>
            </w:r>
            <w:proofErr w:type="spellStart"/>
            <w:r w:rsidRPr="00DB689A">
              <w:rPr>
                <w:sz w:val="16"/>
                <w:szCs w:val="16"/>
                <w:lang w:val="en-US"/>
              </w:rPr>
              <w:t>nPostfix</w:t>
            </w:r>
            <w:proofErr w:type="spellEnd"/>
            <w:r w:rsidRPr="00DB689A">
              <w:rPr>
                <w:sz w:val="16"/>
                <w:szCs w:val="16"/>
                <w:lang w:val="en-US"/>
              </w:rPr>
              <w:t xml:space="preserve"> form: ";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pf.getStream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().output(output);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  <w:t>output &lt;&lt; "= ";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pf.calculate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().output(output);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}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output.close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DB689A">
              <w:rPr>
                <w:sz w:val="16"/>
                <w:szCs w:val="16"/>
                <w:lang w:val="en-US"/>
              </w:rPr>
              <w:t>input.close</w:t>
            </w:r>
            <w:proofErr w:type="spellEnd"/>
            <w:proofErr w:type="gramEnd"/>
            <w:r w:rsidRPr="00DB689A">
              <w:rPr>
                <w:sz w:val="16"/>
                <w:szCs w:val="16"/>
                <w:lang w:val="en-US"/>
              </w:rPr>
              <w:t>();</w:t>
            </w:r>
          </w:p>
          <w:p w:rsidR="00DB689A" w:rsidRPr="00DB689A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ab/>
              <w:t>return 0;</w:t>
            </w:r>
          </w:p>
          <w:p w:rsidR="00F65830" w:rsidRPr="00F65830" w:rsidRDefault="00DB689A" w:rsidP="00DB689A">
            <w:pPr>
              <w:ind w:firstLine="0"/>
              <w:rPr>
                <w:sz w:val="16"/>
                <w:szCs w:val="16"/>
                <w:lang w:val="en-US"/>
              </w:rPr>
            </w:pPr>
            <w:r w:rsidRPr="00DB689A">
              <w:rPr>
                <w:sz w:val="16"/>
                <w:szCs w:val="16"/>
                <w:lang w:val="en-US"/>
              </w:rPr>
              <w:t>}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proofErr w:type="spellStart"/>
            <w:r w:rsidRPr="00F65830">
              <w:rPr>
                <w:szCs w:val="16"/>
                <w:lang w:val="en-US"/>
              </w:rPr>
              <w:lastRenderedPageBreak/>
              <w:t>Elem.h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#pragma once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node.h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"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class Elem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public: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Elem* next;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Node* value;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Elem(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 xml:space="preserve">Node*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elem_value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 xml:space="preserve">, Elem*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elem_next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value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elem_value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next = </w:t>
            </w:r>
            <w:proofErr w:type="spellStart"/>
            <w:r w:rsidRPr="0037445D">
              <w:rPr>
                <w:sz w:val="16"/>
                <w:szCs w:val="16"/>
                <w:lang w:val="en-US"/>
              </w:rPr>
              <w:t>elem_next</w:t>
            </w:r>
            <w:proofErr w:type="spellEnd"/>
            <w:r w:rsidRPr="0037445D">
              <w:rPr>
                <w:sz w:val="16"/>
                <w:szCs w:val="16"/>
                <w:lang w:val="en-US"/>
              </w:rPr>
              <w:t>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~</w:t>
            </w:r>
            <w:proofErr w:type="gramStart"/>
            <w:r w:rsidRPr="0037445D">
              <w:rPr>
                <w:sz w:val="16"/>
                <w:szCs w:val="16"/>
                <w:lang w:val="en-US"/>
              </w:rPr>
              <w:t>Elem(</w:t>
            </w:r>
            <w:proofErr w:type="gramEnd"/>
            <w:r w:rsidRPr="0037445D">
              <w:rPr>
                <w:sz w:val="16"/>
                <w:szCs w:val="16"/>
                <w:lang w:val="en-US"/>
              </w:rPr>
              <w:t>) {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    delete value;</w:t>
            </w:r>
          </w:p>
          <w:p w:rsidR="0037445D" w:rsidRPr="0037445D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 xml:space="preserve">    }</w:t>
            </w:r>
          </w:p>
          <w:p w:rsidR="00F65830" w:rsidRPr="00F65830" w:rsidRDefault="0037445D" w:rsidP="0037445D">
            <w:pPr>
              <w:ind w:firstLine="0"/>
              <w:rPr>
                <w:sz w:val="16"/>
                <w:szCs w:val="16"/>
                <w:lang w:val="en-US"/>
              </w:rPr>
            </w:pPr>
            <w:r w:rsidRPr="0037445D">
              <w:rPr>
                <w:sz w:val="16"/>
                <w:szCs w:val="16"/>
                <w:lang w:val="en-US"/>
              </w:rPr>
              <w:t>};</w:t>
            </w:r>
          </w:p>
        </w:tc>
      </w:tr>
    </w:tbl>
    <w:p w:rsidR="00D02B94" w:rsidRDefault="00D02B94" w:rsidP="00D02B94">
      <w:pPr>
        <w:pStyle w:val="1"/>
      </w:pPr>
      <w:bookmarkStart w:id="3" w:name="_Toc59977834"/>
      <w:r>
        <w:t>Пример работы</w:t>
      </w:r>
      <w:bookmarkEnd w:id="3"/>
    </w:p>
    <w:p w:rsidR="00D02B94" w:rsidRDefault="00DB689A" w:rsidP="00D02B94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50BC2DAD" wp14:editId="5E31356A">
            <wp:extent cx="3028950" cy="333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F3" w:rsidRPr="001D67F3" w:rsidRDefault="00DB689A" w:rsidP="00F65830">
      <w:pPr>
        <w:pStyle w:val="a5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DB0F1B" wp14:editId="0EDF525B">
            <wp:extent cx="2276475" cy="3086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1D67F3">
        <w:rPr>
          <w:noProof/>
          <w:lang w:eastAsia="ru-RU"/>
        </w:rPr>
        <w:t xml:space="preserve"> </w:t>
      </w:r>
    </w:p>
    <w:p w:rsidR="00D02B94" w:rsidRDefault="00D02B94" w:rsidP="00D02B94">
      <w:pPr>
        <w:pStyle w:val="1"/>
      </w:pPr>
      <w:bookmarkStart w:id="4" w:name="_Toc59977835"/>
      <w:bookmarkStart w:id="5" w:name="_GoBack"/>
      <w:bookmarkEnd w:id="5"/>
      <w:r>
        <w:lastRenderedPageBreak/>
        <w:t>Вывод</w:t>
      </w:r>
      <w:bookmarkEnd w:id="4"/>
    </w:p>
    <w:p w:rsidR="00D02B94" w:rsidRPr="00D02B94" w:rsidRDefault="00DB689A" w:rsidP="00D02B94">
      <w:r>
        <w:t>При выполнении данной курсовой работы я познакомился с методами реализации вычисления выражений с различными операциями, а также представлением выражений в постфиксной форме.</w:t>
      </w:r>
      <w:r w:rsidR="00F61841">
        <w:t xml:space="preserve"> </w:t>
      </w:r>
    </w:p>
    <w:sectPr w:rsidR="00D02B94" w:rsidRPr="00D02B94" w:rsidSect="00F6184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96F" w:rsidRDefault="00D0596F" w:rsidP="00F61841">
      <w:pPr>
        <w:spacing w:line="240" w:lineRule="auto"/>
      </w:pPr>
      <w:r>
        <w:separator/>
      </w:r>
    </w:p>
  </w:endnote>
  <w:endnote w:type="continuationSeparator" w:id="0">
    <w:p w:rsidR="00D0596F" w:rsidRDefault="00D0596F" w:rsidP="00F61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9941546"/>
      <w:docPartObj>
        <w:docPartGallery w:val="Page Numbers (Bottom of Page)"/>
        <w:docPartUnique/>
      </w:docPartObj>
    </w:sdtPr>
    <w:sdtContent>
      <w:p w:rsidR="00291A0B" w:rsidRDefault="00291A0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89A">
          <w:rPr>
            <w:noProof/>
          </w:rPr>
          <w:t>5</w:t>
        </w:r>
        <w:r>
          <w:fldChar w:fldCharType="end"/>
        </w:r>
      </w:p>
    </w:sdtContent>
  </w:sdt>
  <w:p w:rsidR="00291A0B" w:rsidRDefault="00291A0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96F" w:rsidRDefault="00D0596F" w:rsidP="00F61841">
      <w:pPr>
        <w:spacing w:line="240" w:lineRule="auto"/>
      </w:pPr>
      <w:r>
        <w:separator/>
      </w:r>
    </w:p>
  </w:footnote>
  <w:footnote w:type="continuationSeparator" w:id="0">
    <w:p w:rsidR="00D0596F" w:rsidRDefault="00D0596F" w:rsidP="00F61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44E"/>
    <w:multiLevelType w:val="multilevel"/>
    <w:tmpl w:val="68A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DF330F8"/>
    <w:multiLevelType w:val="multilevel"/>
    <w:tmpl w:val="CD72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513C2"/>
    <w:multiLevelType w:val="multilevel"/>
    <w:tmpl w:val="3B7C909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D85715"/>
    <w:multiLevelType w:val="multilevel"/>
    <w:tmpl w:val="749050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7FC605F"/>
    <w:multiLevelType w:val="multilevel"/>
    <w:tmpl w:val="E838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27"/>
    <w:rsid w:val="00006AA6"/>
    <w:rsid w:val="00051BEA"/>
    <w:rsid w:val="001B25B3"/>
    <w:rsid w:val="001D67F3"/>
    <w:rsid w:val="00291A0B"/>
    <w:rsid w:val="002C64C6"/>
    <w:rsid w:val="00322A70"/>
    <w:rsid w:val="0037445D"/>
    <w:rsid w:val="004C7B9F"/>
    <w:rsid w:val="004F4564"/>
    <w:rsid w:val="00503E3E"/>
    <w:rsid w:val="0051038A"/>
    <w:rsid w:val="00525E9F"/>
    <w:rsid w:val="005953CE"/>
    <w:rsid w:val="005E194D"/>
    <w:rsid w:val="006264B1"/>
    <w:rsid w:val="006C2276"/>
    <w:rsid w:val="007770A5"/>
    <w:rsid w:val="008D0C22"/>
    <w:rsid w:val="008D4A8B"/>
    <w:rsid w:val="009604CC"/>
    <w:rsid w:val="00A60C17"/>
    <w:rsid w:val="00BA5D27"/>
    <w:rsid w:val="00C009B3"/>
    <w:rsid w:val="00C133A4"/>
    <w:rsid w:val="00D01C43"/>
    <w:rsid w:val="00D02B94"/>
    <w:rsid w:val="00D0596F"/>
    <w:rsid w:val="00D91E74"/>
    <w:rsid w:val="00DA1132"/>
    <w:rsid w:val="00DB689A"/>
    <w:rsid w:val="00E1304F"/>
    <w:rsid w:val="00F61841"/>
    <w:rsid w:val="00F6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781AF"/>
  <w15:chartTrackingRefBased/>
  <w15:docId w15:val="{5B11199E-8060-457A-B855-F5F89893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A0B"/>
    <w:pPr>
      <w:spacing w:after="0" w:line="288" w:lineRule="auto"/>
      <w:ind w:firstLine="425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91A0B"/>
    <w:pPr>
      <w:keepNext/>
      <w:keepLines/>
      <w:numPr>
        <w:numId w:val="6"/>
      </w:numPr>
      <w:spacing w:before="20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1A0B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  <w:rsid w:val="00291A0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291A0B"/>
  </w:style>
  <w:style w:type="character" w:customStyle="1" w:styleId="10">
    <w:name w:val="Заголовок 1 Знак"/>
    <w:basedOn w:val="a0"/>
    <w:link w:val="1"/>
    <w:uiPriority w:val="9"/>
    <w:rsid w:val="00291A0B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Подрисуночная подпись"/>
    <w:basedOn w:val="a"/>
    <w:next w:val="a"/>
    <w:qFormat/>
    <w:rsid w:val="00291A0B"/>
    <w:pPr>
      <w:spacing w:after="140"/>
      <w:jc w:val="center"/>
    </w:pPr>
    <w:rPr>
      <w:rFonts w:cs="Times New Roman"/>
      <w:sz w:val="20"/>
      <w:szCs w:val="24"/>
    </w:rPr>
  </w:style>
  <w:style w:type="paragraph" w:customStyle="1" w:styleId="Times142">
    <w:name w:val="Times14_РИО2"/>
    <w:basedOn w:val="a"/>
    <w:link w:val="Times1420"/>
    <w:qFormat/>
    <w:rsid w:val="00BA5D27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BA5D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BA5D27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291A0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Рисунок"/>
    <w:basedOn w:val="a"/>
    <w:link w:val="a6"/>
    <w:qFormat/>
    <w:rsid w:val="00291A0B"/>
    <w:pPr>
      <w:spacing w:before="140"/>
      <w:ind w:firstLine="0"/>
    </w:pPr>
    <w:rPr>
      <w:sz w:val="20"/>
    </w:rPr>
  </w:style>
  <w:style w:type="character" w:customStyle="1" w:styleId="a6">
    <w:name w:val="Рисунок Знак"/>
    <w:basedOn w:val="a0"/>
    <w:link w:val="a5"/>
    <w:rsid w:val="00291A0B"/>
    <w:rPr>
      <w:rFonts w:ascii="Times New Roman" w:hAnsi="Times New Roman"/>
      <w:sz w:val="20"/>
    </w:rPr>
  </w:style>
  <w:style w:type="paragraph" w:styleId="a7">
    <w:name w:val="Normal (Web)"/>
    <w:basedOn w:val="a"/>
    <w:uiPriority w:val="99"/>
    <w:unhideWhenUsed/>
    <w:rsid w:val="00525E9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59"/>
    <w:rsid w:val="0052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841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841"/>
    <w:rPr>
      <w:rFonts w:ascii="Times New Roman" w:hAnsi="Times New Roman"/>
      <w:sz w:val="24"/>
    </w:rPr>
  </w:style>
  <w:style w:type="paragraph" w:styleId="ad">
    <w:name w:val="TOC Heading"/>
    <w:basedOn w:val="1"/>
    <w:next w:val="a"/>
    <w:uiPriority w:val="39"/>
    <w:unhideWhenUsed/>
    <w:qFormat/>
    <w:rsid w:val="00F6184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841"/>
    <w:pPr>
      <w:spacing w:after="100"/>
    </w:pPr>
  </w:style>
  <w:style w:type="character" w:styleId="ae">
    <w:name w:val="Hyperlink"/>
    <w:basedOn w:val="a0"/>
    <w:uiPriority w:val="99"/>
    <w:unhideWhenUsed/>
    <w:rsid w:val="00F61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9;&#1085;&#1080;&#1074;&#1077;&#1088;\Defaul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61E7E-F940-4C1E-9443-FB8E43C5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275</TotalTime>
  <Pages>14</Pages>
  <Words>2470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2020-10-31T20:27:00Z</dcterms:created>
  <dcterms:modified xsi:type="dcterms:W3CDTF">2020-12-27T13:10:00Z</dcterms:modified>
</cp:coreProperties>
</file>